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75BF1" w14:textId="77777777" w:rsidR="003025B3" w:rsidRPr="0049501F" w:rsidRDefault="0049501F" w:rsidP="002116DE">
      <w:pPr>
        <w:pStyle w:val="CDHeading1"/>
      </w:pPr>
      <w:r w:rsidRPr="0049501F">
        <w:t>Weekly Project Report</w:t>
      </w:r>
    </w:p>
    <w:p w14:paraId="2B4E1678" w14:textId="77777777" w:rsidR="00371865" w:rsidRDefault="00371865" w:rsidP="002116DE">
      <w:pPr>
        <w:pStyle w:val="CDHeading2"/>
      </w:pPr>
      <w:r>
        <w:t>Project Status</w:t>
      </w:r>
    </w:p>
    <w:p w14:paraId="6DC0CD10" w14:textId="77777777" w:rsidR="00D451C5" w:rsidRDefault="00D451C5" w:rsidP="00D451C5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Action Required or Outstanding Issues</w:t>
      </w:r>
    </w:p>
    <w:p w14:paraId="18117CD9" w14:textId="0F66C61B" w:rsidR="00F80FC8" w:rsidRDefault="00A6431A" w:rsidP="00005231">
      <w:pPr>
        <w:pStyle w:val="ListParagraph"/>
        <w:numPr>
          <w:ilvl w:val="0"/>
          <w:numId w:val="29"/>
        </w:numPr>
      </w:pPr>
      <w:r>
        <w:t>Nil</w:t>
      </w:r>
    </w:p>
    <w:p w14:paraId="32DE20DF" w14:textId="2580A04C" w:rsidR="00171694" w:rsidRDefault="007E2C20" w:rsidP="00DD3113">
      <w:pPr>
        <w:pStyle w:val="CDHeading3"/>
      </w:pPr>
      <w:r>
        <w:t>Task progress</w:t>
      </w:r>
    </w:p>
    <w:p w14:paraId="71EF4FEC" w14:textId="52AF8715" w:rsidR="007230B6" w:rsidRDefault="0072464E" w:rsidP="00DD3113">
      <w:pPr>
        <w:pStyle w:val="CDHeading3"/>
      </w:pPr>
      <w:r>
        <w:t xml:space="preserve">Detailed </w:t>
      </w:r>
      <w:r w:rsidR="00AB3DEF">
        <w:t>time log</w:t>
      </w:r>
    </w:p>
    <w:p w14:paraId="09DFEE06" w14:textId="77777777" w:rsidR="00B62757" w:rsidRPr="00B62757" w:rsidRDefault="00B62757" w:rsidP="00B62757"/>
    <w:p w14:paraId="16C76114" w14:textId="77777777" w:rsidR="00371865" w:rsidRDefault="00DD3113" w:rsidP="00DD3113">
      <w:pPr>
        <w:pStyle w:val="CDHeading2"/>
      </w:pPr>
      <w:r>
        <w:t>S</w:t>
      </w:r>
      <w:r w:rsidR="00371865">
        <w:t xml:space="preserve">ummary of </w:t>
      </w:r>
      <w:r w:rsidR="00770256">
        <w:t>T</w:t>
      </w:r>
      <w:r w:rsidR="00371865">
        <w:t>asks</w:t>
      </w:r>
    </w:p>
    <w:p w14:paraId="45CB64CA" w14:textId="22531E8C" w:rsidR="00C24C41" w:rsidRPr="0002069A" w:rsidRDefault="00D451C5" w:rsidP="0002069A">
      <w:pPr>
        <w:pStyle w:val="CDHeading3"/>
        <w:rPr>
          <w:rFonts w:eastAsia="Times New Roman"/>
          <w:b w:val="0"/>
          <w:bCs w:val="0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 xml:space="preserve">Tasks Completed </w:t>
      </w:r>
      <w:r w:rsidR="00F71ABF">
        <w:rPr>
          <w:rStyle w:val="Strong"/>
          <w:rFonts w:eastAsia="Times New Roman"/>
          <w:b/>
          <w:bCs/>
          <w:shd w:val="clear" w:color="auto" w:fill="FFFFFF"/>
        </w:rPr>
        <w:t xml:space="preserve">last </w:t>
      </w:r>
      <w:r w:rsidRPr="00D451C5">
        <w:rPr>
          <w:rStyle w:val="Strong"/>
          <w:rFonts w:eastAsia="Times New Roman"/>
          <w:b/>
          <w:bCs/>
          <w:shd w:val="clear" w:color="auto" w:fill="FFFFFF"/>
        </w:rPr>
        <w:t>Week</w:t>
      </w:r>
    </w:p>
    <w:p w14:paraId="668D0F34" w14:textId="77777777" w:rsidR="00D451C5" w:rsidRDefault="00D451C5" w:rsidP="00D451C5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Tasks Not Completed This Week</w:t>
      </w:r>
    </w:p>
    <w:p w14:paraId="06FC15E9" w14:textId="77777777" w:rsidR="00C34AC6" w:rsidRPr="00C34AC6" w:rsidRDefault="00C34AC6" w:rsidP="00C34AC6">
      <w:pPr>
        <w:pStyle w:val="ListParagraph"/>
        <w:numPr>
          <w:ilvl w:val="0"/>
          <w:numId w:val="29"/>
        </w:numPr>
      </w:pPr>
    </w:p>
    <w:p w14:paraId="0D5D9FC6" w14:textId="377F7B4F" w:rsidR="00C92A29" w:rsidRDefault="00D451C5" w:rsidP="00C92A29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Goals For Next Week</w:t>
      </w:r>
    </w:p>
    <w:p w14:paraId="2372C57A" w14:textId="77777777" w:rsidR="00C34AC6" w:rsidRPr="00C34AC6" w:rsidRDefault="00C34AC6" w:rsidP="00C34AC6">
      <w:pPr>
        <w:pStyle w:val="ListParagraph"/>
        <w:numPr>
          <w:ilvl w:val="0"/>
          <w:numId w:val="29"/>
        </w:numPr>
      </w:pPr>
    </w:p>
    <w:sectPr w:rsidR="00C34AC6" w:rsidRPr="00C34AC6" w:rsidSect="00E9423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53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3724B" w14:textId="77777777" w:rsidR="00706323" w:rsidRDefault="00706323" w:rsidP="00785CD3">
      <w:pPr>
        <w:spacing w:after="0" w:line="240" w:lineRule="auto"/>
      </w:pPr>
      <w:r>
        <w:separator/>
      </w:r>
    </w:p>
  </w:endnote>
  <w:endnote w:type="continuationSeparator" w:id="0">
    <w:p w14:paraId="1886BC89" w14:textId="77777777" w:rsidR="00706323" w:rsidRDefault="00706323" w:rsidP="00785CD3">
      <w:pPr>
        <w:spacing w:after="0" w:line="240" w:lineRule="auto"/>
      </w:pPr>
      <w:r>
        <w:continuationSeparator/>
      </w:r>
    </w:p>
  </w:endnote>
  <w:endnote w:type="continuationNotice" w:id="1">
    <w:p w14:paraId="6343F046" w14:textId="77777777" w:rsidR="00706323" w:rsidRDefault="007063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93503" w14:textId="018E489A" w:rsidR="00042231" w:rsidRDefault="0041155A" w:rsidP="00364517">
    <w:pPr>
      <w:pStyle w:val="CDFOOTER"/>
      <w:tabs>
        <w:tab w:val="clear" w:pos="9356"/>
        <w:tab w:val="right" w:pos="8931"/>
      </w:tabs>
    </w:pPr>
    <w:fldSimple w:instr=" FILENAME   \* MERGEFORMAT ">
      <w:r>
        <w:rPr>
          <w:noProof/>
        </w:rPr>
        <w:t>Weekly Report 30.09 - 06.10.docx</w:t>
      </w:r>
    </w:fldSimple>
    <w:r w:rsidR="00785CD3" w:rsidRPr="001E62AD">
      <w:tab/>
      <w:t xml:space="preserve">Page </w:t>
    </w:r>
    <w:r w:rsidR="00785CD3" w:rsidRPr="001E62AD">
      <w:fldChar w:fldCharType="begin"/>
    </w:r>
    <w:r w:rsidR="00785CD3" w:rsidRPr="001E62AD">
      <w:instrText xml:space="preserve"> PAGE  \* Arabic  \* MERGEFORMAT </w:instrText>
    </w:r>
    <w:r w:rsidR="00785CD3" w:rsidRPr="001E62AD">
      <w:fldChar w:fldCharType="separate"/>
    </w:r>
    <w:r w:rsidR="0049501F">
      <w:rPr>
        <w:noProof/>
      </w:rPr>
      <w:t>2</w:t>
    </w:r>
    <w:r w:rsidR="00785CD3" w:rsidRPr="001E62AD">
      <w:fldChar w:fldCharType="end"/>
    </w:r>
    <w:r w:rsidR="00785CD3" w:rsidRPr="001E62AD">
      <w:t xml:space="preserve"> of </w:t>
    </w:r>
    <w:r w:rsidR="00B85C8E">
      <w:rPr>
        <w:noProof/>
      </w:rPr>
      <w:fldChar w:fldCharType="begin"/>
    </w:r>
    <w:r w:rsidR="00B85C8E">
      <w:rPr>
        <w:noProof/>
      </w:rPr>
      <w:instrText xml:space="preserve"> NUMPAGES   \* MERGEFORMAT </w:instrText>
    </w:r>
    <w:r w:rsidR="00B85C8E">
      <w:rPr>
        <w:noProof/>
      </w:rPr>
      <w:fldChar w:fldCharType="separate"/>
    </w:r>
    <w:r w:rsidR="0049501F">
      <w:rPr>
        <w:noProof/>
      </w:rPr>
      <w:t>2</w:t>
    </w:r>
    <w:r w:rsidR="00B85C8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7B810" w14:textId="77777777" w:rsidR="00070F07" w:rsidRDefault="00070F07" w:rsidP="00070F07">
    <w:pPr>
      <w:pStyle w:val="Header"/>
      <w:jc w:val="right"/>
    </w:pPr>
  </w:p>
  <w:p w14:paraId="7E8D1F97" w14:textId="77777777" w:rsidR="00070F07" w:rsidRDefault="00070F07" w:rsidP="00070F07">
    <w:pPr>
      <w:pStyle w:val="CDFOOTER"/>
      <w:tabs>
        <w:tab w:val="right" w:pos="8931"/>
      </w:tabs>
      <w:rPr>
        <w:b/>
        <w:color w:val="44474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94A3981" wp14:editId="4F8CBE2A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3AE39" id="Straight Connector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BUsfpd3AAAAAYBAAAPAAAAZHJz&#10;L2Rvd25yZXYueG1sTI9BT8JAEIXvJPyHzZB4gy0o1dRuCSHhaixq4nHpjm2xO1u7C6z8esZ40OO8&#10;9/LeN/kq2k6ccPCtIwXzWQICqXKmpVrB68t2+gDCB01Gd45QwTd6WBXjUa4z485U4mkXasEl5DOt&#10;oAmhz6T0VYNW+5nrkdj7cIPVgc+hlmbQZy63nVwkSSqtbokXGt3jpsHqc3e0CuzT5e3wdcDt0sf3&#10;zXO8lJVdlkrdTOL6EUTAGP7C8IPP6FAw094dyXjRKeBHgoJpeg+C3dt0fgdi/yvIIpf/8Ysr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FSx+l3cAAAABgEAAA8AAAAAAAAAAAAAAAAA&#10;GgQAAGRycy9kb3ducmV2LnhtbFBLBQYAAAAABAAEAPMAAAAjBQAAAAA=&#10;" strokecolor="#3d4e44" strokeweight=".25pt"/>
          </w:pict>
        </mc:Fallback>
      </mc:AlternateContent>
    </w:r>
    <w:r>
      <w:rPr>
        <w:b/>
        <w:color w:val="44474E"/>
      </w:rPr>
      <w:t>AUCKLAND</w:t>
    </w:r>
    <w:r>
      <w:rPr>
        <w:color w:val="44474E"/>
      </w:rPr>
      <w:t xml:space="preserve">  |  </w:t>
    </w:r>
    <w:r>
      <w:rPr>
        <w:b/>
        <w:color w:val="44474E"/>
      </w:rPr>
      <w:t>HAMILTON</w:t>
    </w:r>
    <w:r>
      <w:rPr>
        <w:color w:val="44474E"/>
      </w:rPr>
      <w:t xml:space="preserve">  |  </w:t>
    </w:r>
    <w:r>
      <w:rPr>
        <w:b/>
        <w:color w:val="44474E"/>
      </w:rPr>
      <w:t>CHRISTCHURCH</w:t>
    </w:r>
  </w:p>
  <w:p w14:paraId="0701E5A3" w14:textId="77777777" w:rsidR="00070F07" w:rsidRDefault="00070F07" w:rsidP="00070F07">
    <w:pPr>
      <w:pStyle w:val="CDFOOTER"/>
      <w:tabs>
        <w:tab w:val="right" w:pos="8931"/>
      </w:tabs>
      <w:rPr>
        <w:b/>
        <w:color w:val="F47A20"/>
      </w:rPr>
    </w:pPr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r>
      <w:rPr>
        <w:color w:val="44474E"/>
      </w:rPr>
      <w:t xml:space="preserve">  P 64 9 379 7357 </w:t>
    </w:r>
  </w:p>
  <w:p w14:paraId="6ED34267" w14:textId="77777777" w:rsidR="00785CD3" w:rsidRDefault="00070F07" w:rsidP="00070F07">
    <w:pPr>
      <w:pStyle w:val="CDFOOTER"/>
      <w:tabs>
        <w:tab w:val="clear" w:pos="9356"/>
        <w:tab w:val="right" w:pos="8931"/>
      </w:tabs>
    </w:pPr>
    <w:r>
      <w:rPr>
        <w:b/>
        <w:color w:val="F47A20"/>
      </w:rPr>
      <w:t>www.caliberdesign.co.nz</w:t>
    </w:r>
    <w:r w:rsidR="00785CD3" w:rsidRPr="001E62AD">
      <w:tab/>
      <w:t xml:space="preserve">Page </w:t>
    </w:r>
    <w:r w:rsidR="00785CD3" w:rsidRPr="001E62AD">
      <w:fldChar w:fldCharType="begin"/>
    </w:r>
    <w:r w:rsidR="00785CD3" w:rsidRPr="001E62AD">
      <w:instrText xml:space="preserve"> PAGE  \* Arabic  \* MERGEFORMAT </w:instrText>
    </w:r>
    <w:r w:rsidR="00785CD3" w:rsidRPr="001E62AD">
      <w:fldChar w:fldCharType="separate"/>
    </w:r>
    <w:r w:rsidR="0049501F">
      <w:rPr>
        <w:noProof/>
      </w:rPr>
      <w:t>1</w:t>
    </w:r>
    <w:r w:rsidR="00785CD3" w:rsidRPr="001E62AD">
      <w:fldChar w:fldCharType="end"/>
    </w:r>
    <w:r w:rsidR="00785CD3" w:rsidRPr="001E62AD">
      <w:t xml:space="preserve"> of </w:t>
    </w:r>
    <w:r w:rsidR="00B85C8E">
      <w:rPr>
        <w:noProof/>
      </w:rPr>
      <w:fldChar w:fldCharType="begin"/>
    </w:r>
    <w:r w:rsidR="00B85C8E">
      <w:rPr>
        <w:noProof/>
      </w:rPr>
      <w:instrText xml:space="preserve"> NUMPAGES   \* MERGEFORMAT </w:instrText>
    </w:r>
    <w:r w:rsidR="00B85C8E">
      <w:rPr>
        <w:noProof/>
      </w:rPr>
      <w:fldChar w:fldCharType="separate"/>
    </w:r>
    <w:r w:rsidR="0049501F">
      <w:rPr>
        <w:noProof/>
      </w:rPr>
      <w:t>2</w:t>
    </w:r>
    <w:r w:rsidR="00B85C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6FD5F" w14:textId="77777777" w:rsidR="00706323" w:rsidRDefault="00706323" w:rsidP="00785CD3">
      <w:pPr>
        <w:spacing w:after="0" w:line="240" w:lineRule="auto"/>
      </w:pPr>
      <w:r>
        <w:separator/>
      </w:r>
    </w:p>
  </w:footnote>
  <w:footnote w:type="continuationSeparator" w:id="0">
    <w:p w14:paraId="6D60BB82" w14:textId="77777777" w:rsidR="00706323" w:rsidRDefault="00706323" w:rsidP="00785CD3">
      <w:pPr>
        <w:spacing w:after="0" w:line="240" w:lineRule="auto"/>
      </w:pPr>
      <w:r>
        <w:continuationSeparator/>
      </w:r>
    </w:p>
  </w:footnote>
  <w:footnote w:type="continuationNotice" w:id="1">
    <w:p w14:paraId="17397AC7" w14:textId="77777777" w:rsidR="00706323" w:rsidRDefault="007063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2B28E" w14:textId="77777777" w:rsidR="00785CD3" w:rsidRDefault="004B65C5" w:rsidP="004B65C5">
    <w:pPr>
      <w:pStyle w:val="Header"/>
      <w:rPr>
        <w:noProof/>
        <w:lang w:eastAsia="en-NZ"/>
      </w:rPr>
    </w:pPr>
    <w:r>
      <w:rPr>
        <w:noProof/>
        <w:lang w:eastAsia="en-NZ"/>
      </w:rPr>
      <w:drawing>
        <wp:anchor distT="0" distB="0" distL="114300" distR="114300" simplePos="0" relativeHeight="251658241" behindDoc="1" locked="0" layoutInCell="1" allowOverlap="1" wp14:anchorId="1838F270" wp14:editId="5BB96BB5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360727" cy="461395"/>
          <wp:effectExtent l="0" t="0" r="127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 Favicon Wh M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40" t="8695" r="18840" b="11594"/>
                  <a:stretch/>
                </pic:blipFill>
                <pic:spPr bwMode="auto">
                  <a:xfrm>
                    <a:off x="0" y="0"/>
                    <a:ext cx="360727" cy="461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0F7D">
      <w:rPr>
        <w:noProof/>
        <w:color w:val="3D4E44"/>
        <w:sz w:val="16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1A59D" w14:textId="77777777" w:rsidR="001910B4" w:rsidRPr="001910B4" w:rsidRDefault="001910B4" w:rsidP="001910B4">
    <w:pPr>
      <w:pStyle w:val="Header"/>
      <w:tabs>
        <w:tab w:val="clear" w:pos="9026"/>
      </w:tabs>
      <w:rPr>
        <w:noProof/>
        <w:color w:val="3D4E44"/>
        <w:sz w:val="16"/>
        <w:lang w:val="en-US"/>
      </w:rPr>
    </w:pPr>
    <w:r w:rsidRPr="001910B4">
      <w:rPr>
        <w:noProof/>
        <w:color w:val="3D4E44"/>
        <w:sz w:val="16"/>
        <w:lang w:eastAsia="en-NZ"/>
      </w:rPr>
      <w:drawing>
        <wp:anchor distT="0" distB="0" distL="114300" distR="114300" simplePos="0" relativeHeight="251658240" behindDoc="1" locked="0" layoutInCell="1" allowOverlap="1" wp14:anchorId="7365E15B" wp14:editId="268361C3">
          <wp:simplePos x="0" y="0"/>
          <wp:positionH relativeFrom="margin">
            <wp:align>right</wp:align>
          </wp:positionH>
          <wp:positionV relativeFrom="paragraph">
            <wp:posOffset>10160</wp:posOffset>
          </wp:positionV>
          <wp:extent cx="2159635" cy="38100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 Logo Wh 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5E1C">
      <w:rPr>
        <w:noProof/>
        <w:color w:val="3D4E44"/>
        <w:sz w:val="16"/>
        <w:lang w:val="en-US"/>
      </w:rPr>
      <w:t xml:space="preserve"> </w:t>
    </w:r>
  </w:p>
  <w:p w14:paraId="21DB55C6" w14:textId="77777777" w:rsidR="00785CD3" w:rsidRDefault="00785CD3" w:rsidP="001910B4">
    <w:pPr>
      <w:pStyle w:val="Header"/>
      <w:tabs>
        <w:tab w:val="clear" w:pos="902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606B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BD6487"/>
    <w:multiLevelType w:val="hybridMultilevel"/>
    <w:tmpl w:val="ADA298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3567"/>
    <w:multiLevelType w:val="hybridMultilevel"/>
    <w:tmpl w:val="CBC6E1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0160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B53FCF"/>
    <w:multiLevelType w:val="hybridMultilevel"/>
    <w:tmpl w:val="43A810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E7426"/>
    <w:multiLevelType w:val="hybridMultilevel"/>
    <w:tmpl w:val="8D462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555D1"/>
    <w:multiLevelType w:val="hybridMultilevel"/>
    <w:tmpl w:val="FDD6A1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43BA"/>
    <w:multiLevelType w:val="hybridMultilevel"/>
    <w:tmpl w:val="0D4A36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0595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74128C1"/>
    <w:multiLevelType w:val="hybridMultilevel"/>
    <w:tmpl w:val="B5CE33A8"/>
    <w:lvl w:ilvl="0" w:tplc="4600DBD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871DF"/>
    <w:multiLevelType w:val="hybridMultilevel"/>
    <w:tmpl w:val="ADAC4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17BC5"/>
    <w:multiLevelType w:val="hybridMultilevel"/>
    <w:tmpl w:val="07CC94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4468F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4386B5F"/>
    <w:multiLevelType w:val="hybridMultilevel"/>
    <w:tmpl w:val="DC6EE88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0415DC"/>
    <w:multiLevelType w:val="hybridMultilevel"/>
    <w:tmpl w:val="B9684C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251F"/>
    <w:multiLevelType w:val="hybridMultilevel"/>
    <w:tmpl w:val="7C7636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109F"/>
    <w:multiLevelType w:val="hybridMultilevel"/>
    <w:tmpl w:val="9F0AE1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D53B4"/>
    <w:multiLevelType w:val="hybridMultilevel"/>
    <w:tmpl w:val="D2409A9C"/>
    <w:lvl w:ilvl="0" w:tplc="BA3E7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05CD8"/>
    <w:multiLevelType w:val="hybridMultilevel"/>
    <w:tmpl w:val="3C1A0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82BDE"/>
    <w:multiLevelType w:val="multilevel"/>
    <w:tmpl w:val="4D60C870"/>
    <w:lvl w:ilvl="0">
      <w:start w:val="1"/>
      <w:numFmt w:val="decimal"/>
      <w:pStyle w:val="CD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DHeading3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F5631FC"/>
    <w:multiLevelType w:val="hybridMultilevel"/>
    <w:tmpl w:val="59DCE4FE"/>
    <w:lvl w:ilvl="0" w:tplc="3288F0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A5A9F"/>
    <w:multiLevelType w:val="hybridMultilevel"/>
    <w:tmpl w:val="4F1C5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D1EF4"/>
    <w:multiLevelType w:val="hybridMultilevel"/>
    <w:tmpl w:val="F62C9BA4"/>
    <w:lvl w:ilvl="0" w:tplc="92486B50">
      <w:start w:val="1"/>
      <w:numFmt w:val="decimal"/>
      <w:pStyle w:val="CDBodyTextNumberedList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561378"/>
    <w:multiLevelType w:val="hybridMultilevel"/>
    <w:tmpl w:val="67800146"/>
    <w:lvl w:ilvl="0" w:tplc="2ED62842">
      <w:start w:val="1"/>
      <w:numFmt w:val="bullet"/>
      <w:pStyle w:val="CDBodyText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82975"/>
    <w:multiLevelType w:val="hybridMultilevel"/>
    <w:tmpl w:val="5060FE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11018">
    <w:abstractNumId w:val="23"/>
  </w:num>
  <w:num w:numId="2" w16cid:durableId="569265700">
    <w:abstractNumId w:val="22"/>
  </w:num>
  <w:num w:numId="3" w16cid:durableId="712970521">
    <w:abstractNumId w:val="22"/>
    <w:lvlOverride w:ilvl="0">
      <w:startOverride w:val="1"/>
    </w:lvlOverride>
  </w:num>
  <w:num w:numId="4" w16cid:durableId="165942293">
    <w:abstractNumId w:val="22"/>
    <w:lvlOverride w:ilvl="0">
      <w:startOverride w:val="1"/>
    </w:lvlOverride>
  </w:num>
  <w:num w:numId="5" w16cid:durableId="1087732379">
    <w:abstractNumId w:val="22"/>
    <w:lvlOverride w:ilvl="0">
      <w:startOverride w:val="1"/>
    </w:lvlOverride>
  </w:num>
  <w:num w:numId="6" w16cid:durableId="2062052473">
    <w:abstractNumId w:val="20"/>
  </w:num>
  <w:num w:numId="7" w16cid:durableId="2084722155">
    <w:abstractNumId w:val="9"/>
  </w:num>
  <w:num w:numId="8" w16cid:durableId="34503702">
    <w:abstractNumId w:val="8"/>
  </w:num>
  <w:num w:numId="9" w16cid:durableId="635836936">
    <w:abstractNumId w:val="10"/>
  </w:num>
  <w:num w:numId="10" w16cid:durableId="1074282785">
    <w:abstractNumId w:val="17"/>
  </w:num>
  <w:num w:numId="11" w16cid:durableId="1377781954">
    <w:abstractNumId w:val="14"/>
  </w:num>
  <w:num w:numId="12" w16cid:durableId="2018999883">
    <w:abstractNumId w:val="6"/>
  </w:num>
  <w:num w:numId="13" w16cid:durableId="1788741201">
    <w:abstractNumId w:val="7"/>
  </w:num>
  <w:num w:numId="14" w16cid:durableId="1094012758">
    <w:abstractNumId w:val="21"/>
  </w:num>
  <w:num w:numId="15" w16cid:durableId="900675551">
    <w:abstractNumId w:val="12"/>
  </w:num>
  <w:num w:numId="16" w16cid:durableId="1923759182">
    <w:abstractNumId w:val="3"/>
  </w:num>
  <w:num w:numId="17" w16cid:durableId="1148519211">
    <w:abstractNumId w:val="23"/>
  </w:num>
  <w:num w:numId="18" w16cid:durableId="5057541">
    <w:abstractNumId w:val="22"/>
  </w:num>
  <w:num w:numId="19" w16cid:durableId="1285228913">
    <w:abstractNumId w:val="19"/>
  </w:num>
  <w:num w:numId="20" w16cid:durableId="2102136200">
    <w:abstractNumId w:val="15"/>
  </w:num>
  <w:num w:numId="21" w16cid:durableId="1917014974">
    <w:abstractNumId w:val="4"/>
  </w:num>
  <w:num w:numId="22" w16cid:durableId="1878349935">
    <w:abstractNumId w:val="11"/>
  </w:num>
  <w:num w:numId="23" w16cid:durableId="1675525878">
    <w:abstractNumId w:val="24"/>
  </w:num>
  <w:num w:numId="24" w16cid:durableId="1174148606">
    <w:abstractNumId w:val="1"/>
  </w:num>
  <w:num w:numId="25" w16cid:durableId="697893729">
    <w:abstractNumId w:val="13"/>
  </w:num>
  <w:num w:numId="26" w16cid:durableId="2047486477">
    <w:abstractNumId w:val="16"/>
  </w:num>
  <w:num w:numId="27" w16cid:durableId="1048459145">
    <w:abstractNumId w:val="2"/>
  </w:num>
  <w:num w:numId="28" w16cid:durableId="698513530">
    <w:abstractNumId w:val="18"/>
  </w:num>
  <w:num w:numId="29" w16cid:durableId="1549148229">
    <w:abstractNumId w:val="5"/>
  </w:num>
  <w:num w:numId="30" w16cid:durableId="133306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7S0MDE3MjYzNDJS0lEKTi0uzszPAykwrgUAf0OyBCwAAAA="/>
  </w:docVars>
  <w:rsids>
    <w:rsidRoot w:val="00AE0137"/>
    <w:rsid w:val="000031AA"/>
    <w:rsid w:val="00005231"/>
    <w:rsid w:val="00013850"/>
    <w:rsid w:val="00020245"/>
    <w:rsid w:val="0002069A"/>
    <w:rsid w:val="00023F23"/>
    <w:rsid w:val="00033F14"/>
    <w:rsid w:val="0003581F"/>
    <w:rsid w:val="00042231"/>
    <w:rsid w:val="00043E08"/>
    <w:rsid w:val="00044301"/>
    <w:rsid w:val="00051753"/>
    <w:rsid w:val="00054551"/>
    <w:rsid w:val="00055F14"/>
    <w:rsid w:val="00060B7A"/>
    <w:rsid w:val="0006461B"/>
    <w:rsid w:val="00066437"/>
    <w:rsid w:val="00070F07"/>
    <w:rsid w:val="00071B6D"/>
    <w:rsid w:val="00072D96"/>
    <w:rsid w:val="00073C96"/>
    <w:rsid w:val="00082172"/>
    <w:rsid w:val="00083A1B"/>
    <w:rsid w:val="00091009"/>
    <w:rsid w:val="00097824"/>
    <w:rsid w:val="000A5E1C"/>
    <w:rsid w:val="000B172B"/>
    <w:rsid w:val="000B7E26"/>
    <w:rsid w:val="000C05D9"/>
    <w:rsid w:val="000C3434"/>
    <w:rsid w:val="000D4DFD"/>
    <w:rsid w:val="000E082D"/>
    <w:rsid w:val="000E1841"/>
    <w:rsid w:val="000E254D"/>
    <w:rsid w:val="000E73A4"/>
    <w:rsid w:val="000E7CC7"/>
    <w:rsid w:val="000F34D0"/>
    <w:rsid w:val="000F3749"/>
    <w:rsid w:val="000F65FE"/>
    <w:rsid w:val="001011BD"/>
    <w:rsid w:val="00110AFC"/>
    <w:rsid w:val="00122F35"/>
    <w:rsid w:val="001258EB"/>
    <w:rsid w:val="001442B2"/>
    <w:rsid w:val="00150D15"/>
    <w:rsid w:val="00153EFB"/>
    <w:rsid w:val="00166732"/>
    <w:rsid w:val="00171694"/>
    <w:rsid w:val="00173FD2"/>
    <w:rsid w:val="001760FE"/>
    <w:rsid w:val="00176A66"/>
    <w:rsid w:val="0018305A"/>
    <w:rsid w:val="00185736"/>
    <w:rsid w:val="001910B4"/>
    <w:rsid w:val="00195ACF"/>
    <w:rsid w:val="00196B76"/>
    <w:rsid w:val="001976E8"/>
    <w:rsid w:val="001A1152"/>
    <w:rsid w:val="001A23E1"/>
    <w:rsid w:val="001A4583"/>
    <w:rsid w:val="001B2358"/>
    <w:rsid w:val="001C125D"/>
    <w:rsid w:val="001C190F"/>
    <w:rsid w:val="001C5483"/>
    <w:rsid w:val="001C5E60"/>
    <w:rsid w:val="001C6A2F"/>
    <w:rsid w:val="001C7AF9"/>
    <w:rsid w:val="001D2F85"/>
    <w:rsid w:val="001E140C"/>
    <w:rsid w:val="001E141D"/>
    <w:rsid w:val="001E38C3"/>
    <w:rsid w:val="001E5602"/>
    <w:rsid w:val="00207E2A"/>
    <w:rsid w:val="002105D5"/>
    <w:rsid w:val="0021125C"/>
    <w:rsid w:val="002116DE"/>
    <w:rsid w:val="00214093"/>
    <w:rsid w:val="00216048"/>
    <w:rsid w:val="00217E55"/>
    <w:rsid w:val="0022106C"/>
    <w:rsid w:val="00226E16"/>
    <w:rsid w:val="00237D91"/>
    <w:rsid w:val="0024027D"/>
    <w:rsid w:val="00241759"/>
    <w:rsid w:val="002420D2"/>
    <w:rsid w:val="0024308E"/>
    <w:rsid w:val="0024513C"/>
    <w:rsid w:val="00246E74"/>
    <w:rsid w:val="002570CD"/>
    <w:rsid w:val="00290844"/>
    <w:rsid w:val="00292696"/>
    <w:rsid w:val="00292AA3"/>
    <w:rsid w:val="002A2F95"/>
    <w:rsid w:val="002A634E"/>
    <w:rsid w:val="002B7BCA"/>
    <w:rsid w:val="002D241C"/>
    <w:rsid w:val="002D3735"/>
    <w:rsid w:val="002D7C28"/>
    <w:rsid w:val="002E14D0"/>
    <w:rsid w:val="002F2901"/>
    <w:rsid w:val="002F3F16"/>
    <w:rsid w:val="002F5F65"/>
    <w:rsid w:val="002F6882"/>
    <w:rsid w:val="002F70D9"/>
    <w:rsid w:val="003025B3"/>
    <w:rsid w:val="00305B50"/>
    <w:rsid w:val="003126C9"/>
    <w:rsid w:val="00314A03"/>
    <w:rsid w:val="00315C15"/>
    <w:rsid w:val="0031637A"/>
    <w:rsid w:val="00320571"/>
    <w:rsid w:val="00322986"/>
    <w:rsid w:val="00327AC0"/>
    <w:rsid w:val="0033437F"/>
    <w:rsid w:val="00336F2E"/>
    <w:rsid w:val="0034385B"/>
    <w:rsid w:val="00345AF9"/>
    <w:rsid w:val="00346091"/>
    <w:rsid w:val="00350727"/>
    <w:rsid w:val="00364517"/>
    <w:rsid w:val="0036566C"/>
    <w:rsid w:val="00365722"/>
    <w:rsid w:val="00367289"/>
    <w:rsid w:val="00367708"/>
    <w:rsid w:val="00371865"/>
    <w:rsid w:val="00380F7D"/>
    <w:rsid w:val="003812D3"/>
    <w:rsid w:val="00383203"/>
    <w:rsid w:val="00394406"/>
    <w:rsid w:val="003A1ECB"/>
    <w:rsid w:val="003A4C5E"/>
    <w:rsid w:val="003A7A94"/>
    <w:rsid w:val="003B15CC"/>
    <w:rsid w:val="003B551F"/>
    <w:rsid w:val="003D2B57"/>
    <w:rsid w:val="003D6BEC"/>
    <w:rsid w:val="003E1223"/>
    <w:rsid w:val="003E5540"/>
    <w:rsid w:val="003F34A4"/>
    <w:rsid w:val="003F7863"/>
    <w:rsid w:val="0040406B"/>
    <w:rsid w:val="004062AA"/>
    <w:rsid w:val="0040740C"/>
    <w:rsid w:val="0041155A"/>
    <w:rsid w:val="004136D5"/>
    <w:rsid w:val="00413CB3"/>
    <w:rsid w:val="004249D8"/>
    <w:rsid w:val="00425728"/>
    <w:rsid w:val="004262B7"/>
    <w:rsid w:val="00431B0D"/>
    <w:rsid w:val="00432290"/>
    <w:rsid w:val="00436C86"/>
    <w:rsid w:val="00441328"/>
    <w:rsid w:val="004422BE"/>
    <w:rsid w:val="00444FA9"/>
    <w:rsid w:val="0044531B"/>
    <w:rsid w:val="00450105"/>
    <w:rsid w:val="00462824"/>
    <w:rsid w:val="00465ED9"/>
    <w:rsid w:val="00466E4F"/>
    <w:rsid w:val="00467A0D"/>
    <w:rsid w:val="00471806"/>
    <w:rsid w:val="00473586"/>
    <w:rsid w:val="00475051"/>
    <w:rsid w:val="004758AF"/>
    <w:rsid w:val="00491B6B"/>
    <w:rsid w:val="0049501F"/>
    <w:rsid w:val="00496622"/>
    <w:rsid w:val="004A4F74"/>
    <w:rsid w:val="004A50C8"/>
    <w:rsid w:val="004A6D21"/>
    <w:rsid w:val="004B2D5B"/>
    <w:rsid w:val="004B5617"/>
    <w:rsid w:val="004B65C5"/>
    <w:rsid w:val="004C2147"/>
    <w:rsid w:val="004C5CF6"/>
    <w:rsid w:val="004D0572"/>
    <w:rsid w:val="004D148A"/>
    <w:rsid w:val="004D17D1"/>
    <w:rsid w:val="004D61C8"/>
    <w:rsid w:val="004D6C7D"/>
    <w:rsid w:val="004D7178"/>
    <w:rsid w:val="004D7D33"/>
    <w:rsid w:val="004E0BB8"/>
    <w:rsid w:val="004F2E5B"/>
    <w:rsid w:val="005027E8"/>
    <w:rsid w:val="00502C0D"/>
    <w:rsid w:val="005062F5"/>
    <w:rsid w:val="00513DDE"/>
    <w:rsid w:val="00513F49"/>
    <w:rsid w:val="00516785"/>
    <w:rsid w:val="005203D8"/>
    <w:rsid w:val="00523643"/>
    <w:rsid w:val="00530633"/>
    <w:rsid w:val="00540DD0"/>
    <w:rsid w:val="00541238"/>
    <w:rsid w:val="00551A10"/>
    <w:rsid w:val="00555C73"/>
    <w:rsid w:val="00556413"/>
    <w:rsid w:val="00563E65"/>
    <w:rsid w:val="00563E6D"/>
    <w:rsid w:val="00566010"/>
    <w:rsid w:val="0056688E"/>
    <w:rsid w:val="00567067"/>
    <w:rsid w:val="00577C47"/>
    <w:rsid w:val="00581FAA"/>
    <w:rsid w:val="005861F1"/>
    <w:rsid w:val="00591724"/>
    <w:rsid w:val="00591A19"/>
    <w:rsid w:val="00594F62"/>
    <w:rsid w:val="00595A7D"/>
    <w:rsid w:val="0059733F"/>
    <w:rsid w:val="005A008D"/>
    <w:rsid w:val="005A426F"/>
    <w:rsid w:val="005A4A7F"/>
    <w:rsid w:val="005A7122"/>
    <w:rsid w:val="005B002F"/>
    <w:rsid w:val="005C74D8"/>
    <w:rsid w:val="005D6DE7"/>
    <w:rsid w:val="005E18F3"/>
    <w:rsid w:val="005E1966"/>
    <w:rsid w:val="005E762C"/>
    <w:rsid w:val="005F5DFB"/>
    <w:rsid w:val="00600DC9"/>
    <w:rsid w:val="00605327"/>
    <w:rsid w:val="00606CDC"/>
    <w:rsid w:val="00615661"/>
    <w:rsid w:val="00615AF7"/>
    <w:rsid w:val="006210CF"/>
    <w:rsid w:val="00621AE2"/>
    <w:rsid w:val="00622897"/>
    <w:rsid w:val="00640B95"/>
    <w:rsid w:val="00643148"/>
    <w:rsid w:val="0064466D"/>
    <w:rsid w:val="006549EB"/>
    <w:rsid w:val="00656FFE"/>
    <w:rsid w:val="006615ED"/>
    <w:rsid w:val="006708E9"/>
    <w:rsid w:val="00673B2D"/>
    <w:rsid w:val="00676704"/>
    <w:rsid w:val="0068239C"/>
    <w:rsid w:val="00695F75"/>
    <w:rsid w:val="0069686E"/>
    <w:rsid w:val="006A4A48"/>
    <w:rsid w:val="006A4F14"/>
    <w:rsid w:val="006A6F4E"/>
    <w:rsid w:val="006B1C70"/>
    <w:rsid w:val="006C4618"/>
    <w:rsid w:val="006E3CBB"/>
    <w:rsid w:val="006F0424"/>
    <w:rsid w:val="00706323"/>
    <w:rsid w:val="00712394"/>
    <w:rsid w:val="007230B6"/>
    <w:rsid w:val="0072464E"/>
    <w:rsid w:val="00727760"/>
    <w:rsid w:val="00730F75"/>
    <w:rsid w:val="007356C9"/>
    <w:rsid w:val="00740AE1"/>
    <w:rsid w:val="00741FAB"/>
    <w:rsid w:val="00752118"/>
    <w:rsid w:val="0075250C"/>
    <w:rsid w:val="00752ECD"/>
    <w:rsid w:val="00763C5A"/>
    <w:rsid w:val="00764DBA"/>
    <w:rsid w:val="007655B8"/>
    <w:rsid w:val="007700C3"/>
    <w:rsid w:val="00770256"/>
    <w:rsid w:val="00770CBD"/>
    <w:rsid w:val="00774AC2"/>
    <w:rsid w:val="00774C0E"/>
    <w:rsid w:val="00776DB8"/>
    <w:rsid w:val="0077771C"/>
    <w:rsid w:val="007808E3"/>
    <w:rsid w:val="00785CD3"/>
    <w:rsid w:val="00787434"/>
    <w:rsid w:val="00792743"/>
    <w:rsid w:val="007A0C10"/>
    <w:rsid w:val="007A1EBF"/>
    <w:rsid w:val="007A1FBB"/>
    <w:rsid w:val="007A44B9"/>
    <w:rsid w:val="007B0597"/>
    <w:rsid w:val="007B4645"/>
    <w:rsid w:val="007B54FB"/>
    <w:rsid w:val="007B7918"/>
    <w:rsid w:val="007D0F77"/>
    <w:rsid w:val="007D4247"/>
    <w:rsid w:val="007E0EDF"/>
    <w:rsid w:val="007E2C20"/>
    <w:rsid w:val="007E2FD6"/>
    <w:rsid w:val="007E4C7D"/>
    <w:rsid w:val="007E7BC4"/>
    <w:rsid w:val="007F1373"/>
    <w:rsid w:val="00800A9E"/>
    <w:rsid w:val="00811A44"/>
    <w:rsid w:val="008154A0"/>
    <w:rsid w:val="00815C7A"/>
    <w:rsid w:val="00833C9B"/>
    <w:rsid w:val="00835063"/>
    <w:rsid w:val="00837426"/>
    <w:rsid w:val="00843207"/>
    <w:rsid w:val="00844D6A"/>
    <w:rsid w:val="008453AD"/>
    <w:rsid w:val="00845B38"/>
    <w:rsid w:val="00847519"/>
    <w:rsid w:val="008509C7"/>
    <w:rsid w:val="008513C6"/>
    <w:rsid w:val="008516C5"/>
    <w:rsid w:val="00852CDF"/>
    <w:rsid w:val="008542A6"/>
    <w:rsid w:val="00854B0A"/>
    <w:rsid w:val="008633CD"/>
    <w:rsid w:val="00866FC1"/>
    <w:rsid w:val="008764AA"/>
    <w:rsid w:val="00886288"/>
    <w:rsid w:val="008865EE"/>
    <w:rsid w:val="008902B8"/>
    <w:rsid w:val="0089746E"/>
    <w:rsid w:val="008A1485"/>
    <w:rsid w:val="008A3578"/>
    <w:rsid w:val="008A4ADE"/>
    <w:rsid w:val="008B21D0"/>
    <w:rsid w:val="008B2FF6"/>
    <w:rsid w:val="008C306A"/>
    <w:rsid w:val="008C48D8"/>
    <w:rsid w:val="008C771B"/>
    <w:rsid w:val="008D6449"/>
    <w:rsid w:val="008E4190"/>
    <w:rsid w:val="008E69C3"/>
    <w:rsid w:val="008F49CD"/>
    <w:rsid w:val="008F5528"/>
    <w:rsid w:val="008F7D7B"/>
    <w:rsid w:val="00900048"/>
    <w:rsid w:val="009021F9"/>
    <w:rsid w:val="00902E97"/>
    <w:rsid w:val="0091299B"/>
    <w:rsid w:val="0091355C"/>
    <w:rsid w:val="009155AF"/>
    <w:rsid w:val="00916287"/>
    <w:rsid w:val="00917945"/>
    <w:rsid w:val="00924B8C"/>
    <w:rsid w:val="00937E7C"/>
    <w:rsid w:val="00946C56"/>
    <w:rsid w:val="0095224A"/>
    <w:rsid w:val="0095340E"/>
    <w:rsid w:val="00956C2A"/>
    <w:rsid w:val="00963B3D"/>
    <w:rsid w:val="00967237"/>
    <w:rsid w:val="00970C93"/>
    <w:rsid w:val="00975D3F"/>
    <w:rsid w:val="00977614"/>
    <w:rsid w:val="00981954"/>
    <w:rsid w:val="00982F6F"/>
    <w:rsid w:val="00992844"/>
    <w:rsid w:val="00995A3E"/>
    <w:rsid w:val="009A2574"/>
    <w:rsid w:val="009A2812"/>
    <w:rsid w:val="009A2DFB"/>
    <w:rsid w:val="009A553A"/>
    <w:rsid w:val="009B3B09"/>
    <w:rsid w:val="009B47E8"/>
    <w:rsid w:val="009B5E2F"/>
    <w:rsid w:val="009B7426"/>
    <w:rsid w:val="009C14D0"/>
    <w:rsid w:val="009C39A8"/>
    <w:rsid w:val="009C7338"/>
    <w:rsid w:val="009D15DB"/>
    <w:rsid w:val="009D7CF5"/>
    <w:rsid w:val="00A0176F"/>
    <w:rsid w:val="00A01FC1"/>
    <w:rsid w:val="00A034B4"/>
    <w:rsid w:val="00A10EAE"/>
    <w:rsid w:val="00A21332"/>
    <w:rsid w:val="00A30AA5"/>
    <w:rsid w:val="00A33E79"/>
    <w:rsid w:val="00A36917"/>
    <w:rsid w:val="00A37092"/>
    <w:rsid w:val="00A40800"/>
    <w:rsid w:val="00A41355"/>
    <w:rsid w:val="00A41DE3"/>
    <w:rsid w:val="00A424AF"/>
    <w:rsid w:val="00A426C1"/>
    <w:rsid w:val="00A46F7E"/>
    <w:rsid w:val="00A50212"/>
    <w:rsid w:val="00A50E25"/>
    <w:rsid w:val="00A62A40"/>
    <w:rsid w:val="00A630BF"/>
    <w:rsid w:val="00A6431A"/>
    <w:rsid w:val="00A6482C"/>
    <w:rsid w:val="00A676C8"/>
    <w:rsid w:val="00A71534"/>
    <w:rsid w:val="00A734C8"/>
    <w:rsid w:val="00A73981"/>
    <w:rsid w:val="00A84071"/>
    <w:rsid w:val="00A91278"/>
    <w:rsid w:val="00AA054F"/>
    <w:rsid w:val="00AA15EB"/>
    <w:rsid w:val="00AA5602"/>
    <w:rsid w:val="00AB3DEF"/>
    <w:rsid w:val="00AB63A7"/>
    <w:rsid w:val="00AB78DA"/>
    <w:rsid w:val="00AB7903"/>
    <w:rsid w:val="00AD2F9A"/>
    <w:rsid w:val="00AD346C"/>
    <w:rsid w:val="00AD51E3"/>
    <w:rsid w:val="00AE0137"/>
    <w:rsid w:val="00AE5C89"/>
    <w:rsid w:val="00AE6DE1"/>
    <w:rsid w:val="00AF1B93"/>
    <w:rsid w:val="00AF1EBE"/>
    <w:rsid w:val="00AF5DF9"/>
    <w:rsid w:val="00AF65DD"/>
    <w:rsid w:val="00B02E0B"/>
    <w:rsid w:val="00B0334D"/>
    <w:rsid w:val="00B149B9"/>
    <w:rsid w:val="00B15D93"/>
    <w:rsid w:val="00B25BE6"/>
    <w:rsid w:val="00B30B86"/>
    <w:rsid w:val="00B30F9F"/>
    <w:rsid w:val="00B33580"/>
    <w:rsid w:val="00B36BBC"/>
    <w:rsid w:val="00B3727A"/>
    <w:rsid w:val="00B4241B"/>
    <w:rsid w:val="00B42C5D"/>
    <w:rsid w:val="00B43B58"/>
    <w:rsid w:val="00B51C1C"/>
    <w:rsid w:val="00B54A34"/>
    <w:rsid w:val="00B57302"/>
    <w:rsid w:val="00B62757"/>
    <w:rsid w:val="00B70081"/>
    <w:rsid w:val="00B70BA8"/>
    <w:rsid w:val="00B80617"/>
    <w:rsid w:val="00B85C8E"/>
    <w:rsid w:val="00B85DA9"/>
    <w:rsid w:val="00B865FD"/>
    <w:rsid w:val="00B92A83"/>
    <w:rsid w:val="00B943ED"/>
    <w:rsid w:val="00B96F02"/>
    <w:rsid w:val="00BA08D0"/>
    <w:rsid w:val="00BD2CA5"/>
    <w:rsid w:val="00BD4AFF"/>
    <w:rsid w:val="00BE2147"/>
    <w:rsid w:val="00BE5B6A"/>
    <w:rsid w:val="00BF07E6"/>
    <w:rsid w:val="00BF0FA8"/>
    <w:rsid w:val="00BF45BE"/>
    <w:rsid w:val="00BF67C2"/>
    <w:rsid w:val="00BF764F"/>
    <w:rsid w:val="00C025EC"/>
    <w:rsid w:val="00C0703B"/>
    <w:rsid w:val="00C07076"/>
    <w:rsid w:val="00C14275"/>
    <w:rsid w:val="00C16FDA"/>
    <w:rsid w:val="00C24C41"/>
    <w:rsid w:val="00C25121"/>
    <w:rsid w:val="00C308B1"/>
    <w:rsid w:val="00C3104B"/>
    <w:rsid w:val="00C32D34"/>
    <w:rsid w:val="00C3408F"/>
    <w:rsid w:val="00C34AC6"/>
    <w:rsid w:val="00C37859"/>
    <w:rsid w:val="00C41B3D"/>
    <w:rsid w:val="00C422BF"/>
    <w:rsid w:val="00C469F2"/>
    <w:rsid w:val="00C53B95"/>
    <w:rsid w:val="00C55FC4"/>
    <w:rsid w:val="00C66D47"/>
    <w:rsid w:val="00C7124A"/>
    <w:rsid w:val="00C8614A"/>
    <w:rsid w:val="00C879E4"/>
    <w:rsid w:val="00C92A29"/>
    <w:rsid w:val="00C92D16"/>
    <w:rsid w:val="00C93BE1"/>
    <w:rsid w:val="00C944FE"/>
    <w:rsid w:val="00C967EA"/>
    <w:rsid w:val="00CB2B7C"/>
    <w:rsid w:val="00CB584A"/>
    <w:rsid w:val="00CB5A0C"/>
    <w:rsid w:val="00CC2A23"/>
    <w:rsid w:val="00CC4F6D"/>
    <w:rsid w:val="00CC59D2"/>
    <w:rsid w:val="00CD36A8"/>
    <w:rsid w:val="00CD7365"/>
    <w:rsid w:val="00CE0DE1"/>
    <w:rsid w:val="00CF3D60"/>
    <w:rsid w:val="00D03349"/>
    <w:rsid w:val="00D04F9C"/>
    <w:rsid w:val="00D0502D"/>
    <w:rsid w:val="00D10339"/>
    <w:rsid w:val="00D130DC"/>
    <w:rsid w:val="00D14C91"/>
    <w:rsid w:val="00D201B8"/>
    <w:rsid w:val="00D230C7"/>
    <w:rsid w:val="00D36006"/>
    <w:rsid w:val="00D37C99"/>
    <w:rsid w:val="00D451C5"/>
    <w:rsid w:val="00D45D28"/>
    <w:rsid w:val="00D51DFA"/>
    <w:rsid w:val="00D51E68"/>
    <w:rsid w:val="00D52225"/>
    <w:rsid w:val="00D617EA"/>
    <w:rsid w:val="00D61AB3"/>
    <w:rsid w:val="00D61D31"/>
    <w:rsid w:val="00D63903"/>
    <w:rsid w:val="00D63E30"/>
    <w:rsid w:val="00D66DAE"/>
    <w:rsid w:val="00D73BFA"/>
    <w:rsid w:val="00D766C2"/>
    <w:rsid w:val="00D846E1"/>
    <w:rsid w:val="00D8583B"/>
    <w:rsid w:val="00D86998"/>
    <w:rsid w:val="00D87DF4"/>
    <w:rsid w:val="00D92C1C"/>
    <w:rsid w:val="00DA106D"/>
    <w:rsid w:val="00DA6EC2"/>
    <w:rsid w:val="00DB726C"/>
    <w:rsid w:val="00DC1DC5"/>
    <w:rsid w:val="00DC380B"/>
    <w:rsid w:val="00DD11BB"/>
    <w:rsid w:val="00DD130B"/>
    <w:rsid w:val="00DD3113"/>
    <w:rsid w:val="00DD4C2B"/>
    <w:rsid w:val="00DD6E07"/>
    <w:rsid w:val="00DE2E27"/>
    <w:rsid w:val="00DF0CC3"/>
    <w:rsid w:val="00DF5899"/>
    <w:rsid w:val="00E0271D"/>
    <w:rsid w:val="00E12C1B"/>
    <w:rsid w:val="00E2064B"/>
    <w:rsid w:val="00E21077"/>
    <w:rsid w:val="00E225A4"/>
    <w:rsid w:val="00E22FB1"/>
    <w:rsid w:val="00E2494B"/>
    <w:rsid w:val="00E26FED"/>
    <w:rsid w:val="00E36863"/>
    <w:rsid w:val="00E42E1A"/>
    <w:rsid w:val="00E439E3"/>
    <w:rsid w:val="00E50062"/>
    <w:rsid w:val="00E50368"/>
    <w:rsid w:val="00E5777A"/>
    <w:rsid w:val="00E57BA9"/>
    <w:rsid w:val="00E613D1"/>
    <w:rsid w:val="00E64E26"/>
    <w:rsid w:val="00E745C9"/>
    <w:rsid w:val="00E812CD"/>
    <w:rsid w:val="00E81ABB"/>
    <w:rsid w:val="00E855C1"/>
    <w:rsid w:val="00E85832"/>
    <w:rsid w:val="00E938AB"/>
    <w:rsid w:val="00E94231"/>
    <w:rsid w:val="00E94D24"/>
    <w:rsid w:val="00EA44B4"/>
    <w:rsid w:val="00EA7E5F"/>
    <w:rsid w:val="00EB6F55"/>
    <w:rsid w:val="00EC220D"/>
    <w:rsid w:val="00EC726A"/>
    <w:rsid w:val="00EC740E"/>
    <w:rsid w:val="00ED7772"/>
    <w:rsid w:val="00EE29E6"/>
    <w:rsid w:val="00EE3C25"/>
    <w:rsid w:val="00EE5098"/>
    <w:rsid w:val="00EE5F77"/>
    <w:rsid w:val="00EE6F53"/>
    <w:rsid w:val="00EF01DD"/>
    <w:rsid w:val="00EF75B9"/>
    <w:rsid w:val="00F01B68"/>
    <w:rsid w:val="00F02689"/>
    <w:rsid w:val="00F02BE2"/>
    <w:rsid w:val="00F03E58"/>
    <w:rsid w:val="00F07C58"/>
    <w:rsid w:val="00F11A0A"/>
    <w:rsid w:val="00F139E3"/>
    <w:rsid w:val="00F17991"/>
    <w:rsid w:val="00F3007A"/>
    <w:rsid w:val="00F313C5"/>
    <w:rsid w:val="00F31F07"/>
    <w:rsid w:val="00F407A8"/>
    <w:rsid w:val="00F4168B"/>
    <w:rsid w:val="00F41FA5"/>
    <w:rsid w:val="00F476E4"/>
    <w:rsid w:val="00F53051"/>
    <w:rsid w:val="00F5360F"/>
    <w:rsid w:val="00F54F1E"/>
    <w:rsid w:val="00F60D23"/>
    <w:rsid w:val="00F60F05"/>
    <w:rsid w:val="00F61A43"/>
    <w:rsid w:val="00F61B63"/>
    <w:rsid w:val="00F6228B"/>
    <w:rsid w:val="00F65ECF"/>
    <w:rsid w:val="00F7057D"/>
    <w:rsid w:val="00F706C4"/>
    <w:rsid w:val="00F71ABF"/>
    <w:rsid w:val="00F75EB1"/>
    <w:rsid w:val="00F77DFF"/>
    <w:rsid w:val="00F80FC8"/>
    <w:rsid w:val="00F86D0A"/>
    <w:rsid w:val="00F92F9D"/>
    <w:rsid w:val="00F93EA2"/>
    <w:rsid w:val="00F96820"/>
    <w:rsid w:val="00FB1C32"/>
    <w:rsid w:val="00FB42A9"/>
    <w:rsid w:val="00FB6249"/>
    <w:rsid w:val="00FC482C"/>
    <w:rsid w:val="00FC4DEB"/>
    <w:rsid w:val="00FC7D94"/>
    <w:rsid w:val="00FE09E6"/>
    <w:rsid w:val="00FE2FE6"/>
    <w:rsid w:val="00FE4CC0"/>
    <w:rsid w:val="00FE6C5B"/>
    <w:rsid w:val="00FE72AF"/>
    <w:rsid w:val="00FF0B79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DFDFA"/>
  <w15:docId w15:val="{5EAEF4D6-0E91-4650-802E-4FD58438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C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D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C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C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DE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DE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DE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DE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DE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DE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odyTextBulletedList">
    <w:name w:val="CD Body Text Bulleted List"/>
    <w:basedOn w:val="Normal"/>
    <w:link w:val="CDBodyTextBulletedListChar"/>
    <w:qFormat/>
    <w:rsid w:val="00600DC9"/>
    <w:pPr>
      <w:numPr>
        <w:numId w:val="17"/>
      </w:numPr>
      <w:spacing w:after="120" w:line="240" w:lineRule="auto"/>
    </w:pPr>
    <w:rPr>
      <w:rFonts w:ascii="Arial" w:eastAsia="Calibri" w:hAnsi="Arial" w:cs="Arial"/>
      <w:color w:val="000000" w:themeColor="text1"/>
      <w:sz w:val="20"/>
    </w:rPr>
  </w:style>
  <w:style w:type="character" w:customStyle="1" w:styleId="CDBodyTextBulletedListChar">
    <w:name w:val="CD Body Text Bulleted List Char"/>
    <w:basedOn w:val="DefaultParagraphFont"/>
    <w:link w:val="CDBodyTextBulletedList"/>
    <w:rsid w:val="00600DC9"/>
    <w:rPr>
      <w:rFonts w:ascii="Arial" w:eastAsia="Calibri" w:hAnsi="Arial" w:cs="Arial"/>
      <w:color w:val="000000" w:themeColor="text1"/>
      <w:sz w:val="20"/>
    </w:rPr>
  </w:style>
  <w:style w:type="table" w:styleId="TableGrid">
    <w:name w:val="Table Grid"/>
    <w:basedOn w:val="TableNormal"/>
    <w:uiPriority w:val="59"/>
    <w:rsid w:val="0060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Note">
    <w:name w:val="CD Note"/>
    <w:basedOn w:val="Quote"/>
    <w:link w:val="CDNoteChar"/>
    <w:qFormat/>
    <w:rsid w:val="00600DC9"/>
    <w:pPr>
      <w:pBdr>
        <w:top w:val="dotted" w:sz="4" w:space="1" w:color="F47A20"/>
        <w:bottom w:val="dotted" w:sz="4" w:space="1" w:color="F47A20"/>
      </w:pBdr>
      <w:spacing w:before="480" w:after="480" w:line="300" w:lineRule="atLeast"/>
      <w:ind w:left="357"/>
    </w:pPr>
    <w:rPr>
      <w:rFonts w:eastAsia="Times New Roman"/>
      <w:color w:val="3D4E44"/>
      <w:szCs w:val="20"/>
    </w:rPr>
  </w:style>
  <w:style w:type="character" w:customStyle="1" w:styleId="CDNoteChar">
    <w:name w:val="CD Note Char"/>
    <w:basedOn w:val="QuoteChar"/>
    <w:link w:val="CDNote"/>
    <w:rsid w:val="00600DC9"/>
    <w:rPr>
      <w:rFonts w:ascii="Arial" w:eastAsia="Times New Roman" w:hAnsi="Arial" w:cs="Arial"/>
      <w:i/>
      <w:iCs/>
      <w:color w:val="3D4E44"/>
      <w:sz w:val="20"/>
      <w:szCs w:val="20"/>
    </w:rPr>
  </w:style>
  <w:style w:type="paragraph" w:customStyle="1" w:styleId="CDBodyTextTable">
    <w:name w:val="CD Body Text Table"/>
    <w:basedOn w:val="Normal"/>
    <w:link w:val="CDBodyTextTableChar"/>
    <w:qFormat/>
    <w:rsid w:val="00600DC9"/>
    <w:pPr>
      <w:spacing w:before="40" w:after="40" w:line="276" w:lineRule="auto"/>
    </w:pPr>
    <w:rPr>
      <w:rFonts w:ascii="Arial" w:hAnsi="Arial" w:cs="Arial"/>
      <w:color w:val="000000" w:themeColor="text1"/>
      <w:sz w:val="20"/>
    </w:rPr>
  </w:style>
  <w:style w:type="paragraph" w:customStyle="1" w:styleId="CDFootnote">
    <w:name w:val="CD Footnote"/>
    <w:basedOn w:val="CDBodyTextTable"/>
    <w:qFormat/>
    <w:rsid w:val="00600DC9"/>
    <w:pPr>
      <w:spacing w:before="480"/>
    </w:pPr>
    <w:rPr>
      <w:i/>
      <w:sz w:val="16"/>
      <w:lang w:val="en-US"/>
    </w:rPr>
  </w:style>
  <w:style w:type="paragraph" w:customStyle="1" w:styleId="CDHeading1">
    <w:name w:val="CD Heading 1"/>
    <w:basedOn w:val="Heading1"/>
    <w:next w:val="Normal"/>
    <w:link w:val="CDHeading1Char"/>
    <w:qFormat/>
    <w:rsid w:val="00600DC9"/>
    <w:pPr>
      <w:spacing w:after="240"/>
    </w:pPr>
    <w:rPr>
      <w:rFonts w:ascii="Arial" w:hAnsi="Arial" w:cs="Arial"/>
      <w:b w:val="0"/>
      <w:color w:val="3D4E44"/>
      <w:sz w:val="36"/>
    </w:rPr>
  </w:style>
  <w:style w:type="character" w:customStyle="1" w:styleId="CDHeading1Char">
    <w:name w:val="CD Heading 1 Char"/>
    <w:basedOn w:val="DefaultParagraphFont"/>
    <w:link w:val="CDHeading1"/>
    <w:rsid w:val="00600DC9"/>
    <w:rPr>
      <w:rFonts w:ascii="Arial" w:eastAsiaTheme="majorEastAsia" w:hAnsi="Arial" w:cs="Arial"/>
      <w:bCs/>
      <w:color w:val="3D4E44"/>
      <w:sz w:val="36"/>
      <w:szCs w:val="28"/>
    </w:rPr>
  </w:style>
  <w:style w:type="paragraph" w:customStyle="1" w:styleId="CDHeading3">
    <w:name w:val="CD Heading 3"/>
    <w:basedOn w:val="Heading3"/>
    <w:next w:val="Normal"/>
    <w:link w:val="CDHeading3Char"/>
    <w:qFormat/>
    <w:rsid w:val="00600DC9"/>
    <w:pPr>
      <w:numPr>
        <w:ilvl w:val="1"/>
        <w:numId w:val="19"/>
      </w:numPr>
      <w:spacing w:before="240" w:after="160"/>
    </w:pPr>
    <w:rPr>
      <w:rFonts w:ascii="Arial" w:hAnsi="Arial" w:cs="Arial"/>
      <w:caps/>
      <w:color w:val="F47A20"/>
      <w:sz w:val="24"/>
    </w:rPr>
  </w:style>
  <w:style w:type="character" w:customStyle="1" w:styleId="CDHeading3Char">
    <w:name w:val="CD Heading 3 Char"/>
    <w:basedOn w:val="DefaultParagraphFont"/>
    <w:link w:val="CDHeading3"/>
    <w:rsid w:val="00600DC9"/>
    <w:rPr>
      <w:rFonts w:ascii="Arial" w:eastAsiaTheme="majorEastAsia" w:hAnsi="Arial" w:cs="Arial"/>
      <w:b/>
      <w:bCs/>
      <w:caps/>
      <w:color w:val="F47A2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00DC9"/>
    <w:pPr>
      <w:spacing w:after="200" w:line="276" w:lineRule="auto"/>
    </w:pPr>
    <w:rPr>
      <w:rFonts w:ascii="Arial" w:hAnsi="Arial" w:cs="Arial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DC9"/>
    <w:rPr>
      <w:rFonts w:ascii="Arial" w:hAnsi="Arial" w:cs="Arial"/>
      <w:i/>
      <w:iCs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0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C9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DHeading2">
    <w:name w:val="CD Heading 2"/>
    <w:basedOn w:val="Heading2"/>
    <w:link w:val="CDHeading2Char"/>
    <w:qFormat/>
    <w:rsid w:val="00600DC9"/>
    <w:pPr>
      <w:numPr>
        <w:numId w:val="19"/>
      </w:numPr>
    </w:pPr>
    <w:rPr>
      <w:rFonts w:ascii="Arial" w:hAnsi="Arial"/>
      <w:b w:val="0"/>
      <w:color w:val="auto"/>
      <w:sz w:val="28"/>
    </w:rPr>
  </w:style>
  <w:style w:type="paragraph" w:styleId="Header">
    <w:name w:val="header"/>
    <w:basedOn w:val="Normal"/>
    <w:link w:val="HeaderChar"/>
    <w:uiPriority w:val="99"/>
    <w:unhideWhenUsed/>
    <w:rsid w:val="00600DC9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customStyle="1" w:styleId="CDHeading2Char">
    <w:name w:val="CD Heading 2 Char"/>
    <w:basedOn w:val="DefaultParagraphFont"/>
    <w:link w:val="CDHeading2"/>
    <w:rsid w:val="00600DC9"/>
    <w:rPr>
      <w:rFonts w:ascii="Arial" w:eastAsiaTheme="majorEastAsia" w:hAnsi="Arial" w:cstheme="majorBidi"/>
      <w:bCs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600DC9"/>
    <w:rPr>
      <w:rFonts w:ascii="Arial" w:hAnsi="Arial" w:cs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0DC9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00DC9"/>
    <w:rPr>
      <w:rFonts w:ascii="Arial" w:hAnsi="Arial" w:cs="Arial"/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DC9"/>
    <w:pPr>
      <w:spacing w:after="0" w:line="240" w:lineRule="auto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C9"/>
    <w:rPr>
      <w:rFonts w:ascii="Tahoma" w:hAnsi="Tahoma" w:cs="Tahoma"/>
      <w:color w:val="000000" w:themeColor="text1"/>
      <w:sz w:val="16"/>
      <w:szCs w:val="16"/>
    </w:rPr>
  </w:style>
  <w:style w:type="paragraph" w:customStyle="1" w:styleId="CDFOOTER">
    <w:name w:val="CD FOOTER"/>
    <w:basedOn w:val="Normal"/>
    <w:link w:val="CDFOOTERChar"/>
    <w:qFormat/>
    <w:rsid w:val="00600DC9"/>
    <w:pPr>
      <w:tabs>
        <w:tab w:val="right" w:pos="9356"/>
      </w:tabs>
      <w:spacing w:after="0" w:line="240" w:lineRule="auto"/>
    </w:pPr>
    <w:rPr>
      <w:rFonts w:ascii="Arial" w:hAnsi="Arial"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600DC9"/>
    <w:rPr>
      <w:rFonts w:ascii="Arial" w:hAnsi="Arial" w:cs="Arial"/>
      <w:color w:val="3D4E44"/>
      <w:sz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00DC9"/>
    <w:rPr>
      <w:color w:val="808080"/>
    </w:rPr>
  </w:style>
  <w:style w:type="paragraph" w:customStyle="1" w:styleId="CDTableHeading">
    <w:name w:val="CD Table Heading"/>
    <w:basedOn w:val="Normal"/>
    <w:link w:val="CDTableHeadingChar"/>
    <w:qFormat/>
    <w:rsid w:val="00600DC9"/>
    <w:pPr>
      <w:spacing w:before="80" w:after="80" w:line="276" w:lineRule="auto"/>
    </w:pPr>
    <w:rPr>
      <w:rFonts w:ascii="Arial" w:hAnsi="Arial" w:cs="Arial"/>
      <w:b/>
      <w:color w:val="FFFFFF" w:themeColor="background1"/>
      <w:sz w:val="20"/>
    </w:rPr>
  </w:style>
  <w:style w:type="paragraph" w:customStyle="1" w:styleId="CDCaption">
    <w:name w:val="CD Caption"/>
    <w:basedOn w:val="Normal"/>
    <w:link w:val="CDCaptionChar"/>
    <w:qFormat/>
    <w:rsid w:val="00600DC9"/>
    <w:pPr>
      <w:spacing w:after="200" w:line="276" w:lineRule="auto"/>
      <w:jc w:val="center"/>
    </w:pPr>
    <w:rPr>
      <w:rFonts w:ascii="Arial" w:hAnsi="Arial" w:cs="Arial"/>
      <w:i/>
      <w:color w:val="000000" w:themeColor="text1"/>
      <w:sz w:val="20"/>
    </w:rPr>
  </w:style>
  <w:style w:type="character" w:customStyle="1" w:styleId="CDTableHeadingChar">
    <w:name w:val="CD Table Heading Char"/>
    <w:basedOn w:val="DefaultParagraphFont"/>
    <w:link w:val="CDTableHeading"/>
    <w:rsid w:val="00600DC9"/>
    <w:rPr>
      <w:rFonts w:ascii="Arial" w:hAnsi="Arial" w:cs="Arial"/>
      <w:b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unhideWhenUsed/>
    <w:rsid w:val="00600DC9"/>
    <w:rPr>
      <w:color w:val="0000FF" w:themeColor="hyperlink"/>
      <w:u w:val="single"/>
    </w:rPr>
  </w:style>
  <w:style w:type="character" w:customStyle="1" w:styleId="CDCaptionChar">
    <w:name w:val="CD Caption Char"/>
    <w:basedOn w:val="DefaultParagraphFont"/>
    <w:link w:val="CDCaption"/>
    <w:rsid w:val="00600DC9"/>
    <w:rPr>
      <w:rFonts w:ascii="Arial" w:hAnsi="Arial" w:cs="Arial"/>
      <w:i/>
      <w:color w:val="000000" w:themeColor="text1"/>
      <w:sz w:val="20"/>
    </w:rPr>
  </w:style>
  <w:style w:type="paragraph" w:customStyle="1" w:styleId="CDBodyTextNumberedList">
    <w:name w:val="CD Body Text Numbered List"/>
    <w:basedOn w:val="CDBodyTextBulletedList"/>
    <w:link w:val="CDBodyTextNumberedListChar"/>
    <w:qFormat/>
    <w:rsid w:val="00600DC9"/>
    <w:pPr>
      <w:numPr>
        <w:numId w:val="18"/>
      </w:numPr>
    </w:pPr>
  </w:style>
  <w:style w:type="character" w:customStyle="1" w:styleId="CDBodyTextNumberedListChar">
    <w:name w:val="CD Body Text Numbered List Char"/>
    <w:basedOn w:val="CDBodyTextBulletedListChar"/>
    <w:link w:val="CDBodyTextNumberedList"/>
    <w:rsid w:val="00600DC9"/>
    <w:rPr>
      <w:rFonts w:ascii="Arial" w:eastAsia="Calibri" w:hAnsi="Arial" w:cs="Arial"/>
      <w:color w:val="000000" w:themeColor="text1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5E2F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600DC9"/>
    <w:pPr>
      <w:spacing w:before="360" w:after="0" w:line="276" w:lineRule="auto"/>
    </w:pPr>
    <w:rPr>
      <w:rFonts w:ascii="Arial" w:hAnsi="Arial" w:cs="Arial"/>
      <w:b/>
      <w:bCs/>
      <w:caps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0DC9"/>
    <w:pPr>
      <w:spacing w:after="0" w:line="276" w:lineRule="auto"/>
      <w:ind w:left="200"/>
    </w:pPr>
    <w:rPr>
      <w:rFonts w:ascii="Arial" w:hAnsi="Arial" w:cs="Arial"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51E6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A424AF"/>
    <w:pPr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5D9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rsid w:val="00600DC9"/>
    <w:pPr>
      <w:spacing w:before="240" w:after="0" w:line="276" w:lineRule="auto"/>
    </w:pPr>
    <w:rPr>
      <w:rFonts w:ascii="Arial" w:hAnsi="Arial" w:cs="Arial"/>
      <w:b/>
      <w:bCs/>
      <w:color w:val="000000" w:themeColor="text1"/>
      <w:sz w:val="20"/>
      <w:szCs w:val="20"/>
    </w:rPr>
  </w:style>
  <w:style w:type="paragraph" w:customStyle="1" w:styleId="CDTitle">
    <w:name w:val="CD Title"/>
    <w:basedOn w:val="CDBodyTextTable"/>
    <w:link w:val="CDTitleChar"/>
    <w:qFormat/>
    <w:rsid w:val="00567067"/>
    <w:rPr>
      <w:b/>
      <w:caps/>
      <w:color w:val="E36C0A" w:themeColor="accent6" w:themeShade="BF"/>
      <w:sz w:val="28"/>
    </w:rPr>
  </w:style>
  <w:style w:type="character" w:customStyle="1" w:styleId="CDBodyTextTableChar">
    <w:name w:val="CD Body Text Table Char"/>
    <w:basedOn w:val="DefaultParagraphFont"/>
    <w:link w:val="CDBodyTextTable"/>
    <w:rsid w:val="00380F7D"/>
    <w:rPr>
      <w:rFonts w:ascii="Arial" w:hAnsi="Arial" w:cs="Arial"/>
      <w:color w:val="000000" w:themeColor="text1"/>
      <w:sz w:val="20"/>
    </w:rPr>
  </w:style>
  <w:style w:type="character" w:customStyle="1" w:styleId="CDTitleChar">
    <w:name w:val="CD Title Char"/>
    <w:basedOn w:val="CDBodyTextTableChar"/>
    <w:link w:val="CDTitle"/>
    <w:rsid w:val="00567067"/>
    <w:rPr>
      <w:rFonts w:ascii="Arial" w:hAnsi="Arial" w:cs="Arial"/>
      <w:b/>
      <w:caps/>
      <w:color w:val="E36C0A" w:themeColor="accent6" w:themeShade="BF"/>
      <w:sz w:val="28"/>
      <w:szCs w:val="28"/>
    </w:rPr>
  </w:style>
  <w:style w:type="paragraph" w:customStyle="1" w:styleId="Default">
    <w:name w:val="Default"/>
    <w:rsid w:val="004040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06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600DC9"/>
    <w:pPr>
      <w:spacing w:after="0" w:line="276" w:lineRule="auto"/>
      <w:ind w:left="400"/>
    </w:pPr>
    <w:rPr>
      <w:rFonts w:ascii="Arial" w:hAnsi="Arial" w:cs="Arial"/>
      <w:color w:val="000000" w:themeColor="text1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0DC9"/>
    <w:pPr>
      <w:spacing w:after="0" w:line="276" w:lineRule="auto"/>
      <w:ind w:left="600"/>
    </w:pPr>
    <w:rPr>
      <w:rFonts w:ascii="Arial" w:hAnsi="Arial" w:cs="Arial"/>
      <w:color w:val="000000" w:themeColor="text1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0DC9"/>
    <w:pPr>
      <w:spacing w:after="0" w:line="276" w:lineRule="auto"/>
      <w:ind w:left="800"/>
    </w:pPr>
    <w:rPr>
      <w:rFonts w:ascii="Arial" w:hAnsi="Arial" w:cs="Arial"/>
      <w:color w:val="000000" w:themeColor="text1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0DC9"/>
    <w:pPr>
      <w:spacing w:after="0" w:line="276" w:lineRule="auto"/>
      <w:ind w:left="1000"/>
    </w:pPr>
    <w:rPr>
      <w:rFonts w:ascii="Arial" w:hAnsi="Arial" w:cs="Arial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D451C5"/>
    <w:rPr>
      <w:b/>
      <w:bCs/>
    </w:rPr>
  </w:style>
  <w:style w:type="table" w:customStyle="1" w:styleId="CDTableGrid">
    <w:name w:val="CD Table Grid"/>
    <w:basedOn w:val="TableNormal"/>
    <w:uiPriority w:val="99"/>
    <w:rsid w:val="00C92A29"/>
    <w:pPr>
      <w:spacing w:after="0" w:line="240" w:lineRule="auto"/>
    </w:pPr>
    <w:tblPr>
      <w:tblBorders>
        <w:insideH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paragraph" w:styleId="ListBullet">
    <w:name w:val="List Bullet"/>
    <w:basedOn w:val="Normal"/>
    <w:uiPriority w:val="99"/>
    <w:unhideWhenUsed/>
    <w:rsid w:val="00A73981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.korb\Downloads\temp\3100.05%20-%20Weekly%20Project%20Report%20-%20Word%20Ba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ea9ab9-2f29-4936-95b2-7266a444bd73" xsi:nil="true"/>
    <lcf76f155ced4ddcb4097134ff3c332f xmlns="2718675d-6a1d-4f3d-b264-31502f14a88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0F367D0969A4D9C83FAB367DB3D92" ma:contentTypeVersion="15" ma:contentTypeDescription="Create a new document." ma:contentTypeScope="" ma:versionID="ab921fcdf36f5f1ab19709a5e2204faf">
  <xsd:schema xmlns:xsd="http://www.w3.org/2001/XMLSchema" xmlns:xs="http://www.w3.org/2001/XMLSchema" xmlns:p="http://schemas.microsoft.com/office/2006/metadata/properties" xmlns:ns2="2718675d-6a1d-4f3d-b264-31502f14a88a" xmlns:ns3="82ea9ab9-2f29-4936-95b2-7266a444bd73" targetNamespace="http://schemas.microsoft.com/office/2006/metadata/properties" ma:root="true" ma:fieldsID="28b7569e9b2b3586e2fca78898b59101" ns2:_="" ns3:_="">
    <xsd:import namespace="2718675d-6a1d-4f3d-b264-31502f14a88a"/>
    <xsd:import namespace="82ea9ab9-2f29-4936-95b2-7266a444b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8675d-6a1d-4f3d-b264-31502f14a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f17397-baa4-40c7-84ce-fadca23fca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a9ab9-2f29-4936-95b2-7266a444bd7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5c42618-93f0-411f-9285-77ecd072fb5f}" ma:internalName="TaxCatchAll" ma:showField="CatchAllData" ma:web="82ea9ab9-2f29-4936-95b2-7266a444bd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A1850-42BF-48FA-ABB2-476150C44F5D}">
  <ds:schemaRefs>
    <ds:schemaRef ds:uri="http://schemas.microsoft.com/office/2006/metadata/properties"/>
    <ds:schemaRef ds:uri="http://schemas.microsoft.com/office/infopath/2007/PartnerControls"/>
    <ds:schemaRef ds:uri="82ea9ab9-2f29-4936-95b2-7266a444bd73"/>
    <ds:schemaRef ds:uri="2718675d-6a1d-4f3d-b264-31502f14a88a"/>
  </ds:schemaRefs>
</ds:datastoreItem>
</file>

<file path=customXml/itemProps2.xml><?xml version="1.0" encoding="utf-8"?>
<ds:datastoreItem xmlns:ds="http://schemas.openxmlformats.org/officeDocument/2006/customXml" ds:itemID="{6B32C3D9-3EFC-4F9D-A0B2-3BE2201D8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8675d-6a1d-4f3d-b264-31502f14a88a"/>
    <ds:schemaRef ds:uri="82ea9ab9-2f29-4936-95b2-7266a444b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1D288-7358-4396-8F59-4F052FCAA6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7F0352-737B-4273-B461-7B68451F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3100.05 - Weekly Project Report - Word Based.dotx</Template>
  <TotalTime>132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Greene</dc:creator>
  <cp:keywords/>
  <dc:description/>
  <cp:lastModifiedBy>Othniel Cressy</cp:lastModifiedBy>
  <cp:revision>17</cp:revision>
  <cp:lastPrinted>2024-10-08T03:08:00Z</cp:lastPrinted>
  <dcterms:created xsi:type="dcterms:W3CDTF">2024-10-09T21:41:00Z</dcterms:created>
  <dcterms:modified xsi:type="dcterms:W3CDTF">2024-11-18T23:55:00Z</dcterms:modified>
  <cp:contentStatus>Revision 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0x010100D72FCD444BF5BC4D9DD8D14B4EB95997</vt:lpwstr>
  </property>
  <property fmtid="{D5CDD505-2E9C-101B-9397-08002B2CF9AE}" pid="3" name="MediaServiceImageTags">
    <vt:lpwstr/>
  </property>
</Properties>
</file>