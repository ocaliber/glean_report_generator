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8ABE1" w14:textId="0B428652" w:rsidR="004E5119" w:rsidRPr="00486FD3" w:rsidRDefault="005071BA" w:rsidP="00156269">
      <w:pPr>
        <w:pStyle w:val="Heading1"/>
      </w:pPr>
      <w:r>
        <w:t>Project Status</w:t>
      </w:r>
    </w:p>
    <w:p w14:paraId="4749BF97" w14:textId="017CE73B" w:rsidR="00614CE4" w:rsidRDefault="00614CE4" w:rsidP="00614CE4">
      <w:r>
        <w:t>&lt;Project Summary Table&gt;</w:t>
      </w:r>
    </w:p>
    <w:p w14:paraId="33C68738" w14:textId="0C26CB16" w:rsidR="004E5119" w:rsidRDefault="00FB31ED" w:rsidP="00156269">
      <w:pPr>
        <w:pStyle w:val="Heading2"/>
      </w:pPr>
      <w:r>
        <w:t>Actions Required or Outstanding Issues</w:t>
      </w:r>
    </w:p>
    <w:p w14:paraId="1C340FEE" w14:textId="2C1E188E" w:rsidR="00FB31ED" w:rsidRPr="00FB31ED" w:rsidRDefault="00FB31ED" w:rsidP="00FB31ED">
      <w:pPr>
        <w:pStyle w:val="ListParagraph"/>
        <w:numPr>
          <w:ilvl w:val="0"/>
          <w:numId w:val="12"/>
        </w:numPr>
      </w:pPr>
      <w:r>
        <w:t>Nil</w:t>
      </w:r>
    </w:p>
    <w:p w14:paraId="623E36D3" w14:textId="6D88C9F5" w:rsidR="004E5119" w:rsidRDefault="004E5119" w:rsidP="00FB31ED">
      <w:pPr>
        <w:pStyle w:val="Heading2"/>
      </w:pPr>
      <w:r w:rsidRPr="00601065">
        <w:rPr>
          <w:rFonts w:eastAsia="Times New Roman"/>
        </w:rPr>
        <w:t xml:space="preserve"> </w:t>
      </w:r>
      <w:r w:rsidR="00B47DD9">
        <w:t>Task Progress</w:t>
      </w:r>
    </w:p>
    <w:p w14:paraId="4E0B322D" w14:textId="68653654" w:rsidR="00B47DD9" w:rsidRDefault="00F04707" w:rsidP="00B47DD9">
      <w:r>
        <w:t>&lt;Task Progress Table&gt;</w:t>
      </w:r>
    </w:p>
    <w:p w14:paraId="35C05A0C" w14:textId="13C6056D" w:rsidR="00F04707" w:rsidRDefault="002708F7" w:rsidP="002708F7">
      <w:pPr>
        <w:pStyle w:val="Heading2"/>
      </w:pPr>
      <w:r>
        <w:t>Detailed Time Log</w:t>
      </w:r>
    </w:p>
    <w:p w14:paraId="3A6436D0" w14:textId="53C6865C" w:rsidR="002708F7" w:rsidRDefault="002708F7" w:rsidP="002708F7">
      <w:r>
        <w:t>&lt;Detailed Time Log Table&gt;</w:t>
      </w:r>
    </w:p>
    <w:p w14:paraId="16824B7A" w14:textId="1789B938" w:rsidR="002708F7" w:rsidRPr="002708F7" w:rsidRDefault="002708F7" w:rsidP="002708F7">
      <w:pPr>
        <w:pStyle w:val="Heading1"/>
      </w:pPr>
      <w:r>
        <w:t>Summary of Tasks</w:t>
      </w:r>
    </w:p>
    <w:p w14:paraId="07CA216F" w14:textId="57C21078" w:rsidR="004E5119" w:rsidRDefault="002708F7" w:rsidP="002708F7">
      <w:pPr>
        <w:pStyle w:val="Heading2"/>
      </w:pPr>
      <w:r>
        <w:t>Tasks Completed Last Week</w:t>
      </w:r>
    </w:p>
    <w:p w14:paraId="0C2F3B68" w14:textId="22E26F52" w:rsidR="00BF3A21" w:rsidRPr="002708F7" w:rsidRDefault="00BF3A21" w:rsidP="00BF3A21">
      <w:pPr>
        <w:pStyle w:val="ListParagraph"/>
        <w:numPr>
          <w:ilvl w:val="0"/>
          <w:numId w:val="12"/>
        </w:numPr>
      </w:pPr>
    </w:p>
    <w:p w14:paraId="70715E90" w14:textId="2D285A77" w:rsidR="001E39F9" w:rsidRDefault="00BF3A21" w:rsidP="00BF3A21">
      <w:pPr>
        <w:pStyle w:val="Heading2"/>
      </w:pPr>
      <w:r>
        <w:t xml:space="preserve">Tasks Not Completed </w:t>
      </w:r>
      <w:r w:rsidR="008C4F48">
        <w:t>Last Week</w:t>
      </w:r>
    </w:p>
    <w:p w14:paraId="638FD7EA" w14:textId="6A59B165" w:rsidR="008C4F48" w:rsidRDefault="00A97B44" w:rsidP="008C4F48">
      <w:pPr>
        <w:pStyle w:val="ListParagraph"/>
        <w:numPr>
          <w:ilvl w:val="0"/>
          <w:numId w:val="12"/>
        </w:numPr>
      </w:pPr>
      <w:r>
        <w:t xml:space="preserve">  </w:t>
      </w:r>
    </w:p>
    <w:p w14:paraId="655EFA76" w14:textId="7BE6FCC0" w:rsidR="00A97B44" w:rsidRDefault="00A97B44" w:rsidP="00A97B44">
      <w:pPr>
        <w:pStyle w:val="Heading2"/>
      </w:pPr>
      <w:r>
        <w:t>Goals for Next Week</w:t>
      </w:r>
    </w:p>
    <w:p w14:paraId="21A5E953" w14:textId="77777777" w:rsidR="00B93BC0" w:rsidRPr="00B93BC0" w:rsidRDefault="00B93BC0" w:rsidP="005D711F">
      <w:pPr>
        <w:pStyle w:val="ListParagraph"/>
        <w:numPr>
          <w:ilvl w:val="0"/>
          <w:numId w:val="12"/>
        </w:numPr>
      </w:pPr>
    </w:p>
    <w:sectPr w:rsidR="00B93BC0" w:rsidRPr="00B93BC0" w:rsidSect="004029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9A98D" w14:textId="77777777" w:rsidR="00D6257D" w:rsidRDefault="00D6257D" w:rsidP="0030452C">
      <w:pPr>
        <w:spacing w:after="0" w:line="240" w:lineRule="auto"/>
      </w:pPr>
      <w:r>
        <w:separator/>
      </w:r>
    </w:p>
    <w:p w14:paraId="5C6A5246" w14:textId="77777777" w:rsidR="00D6257D" w:rsidRDefault="00D6257D"/>
  </w:endnote>
  <w:endnote w:type="continuationSeparator" w:id="0">
    <w:p w14:paraId="2799AD8E" w14:textId="77777777" w:rsidR="00D6257D" w:rsidRDefault="00D6257D" w:rsidP="0030452C">
      <w:pPr>
        <w:spacing w:after="0" w:line="240" w:lineRule="auto"/>
      </w:pPr>
      <w:r>
        <w:continuationSeparator/>
      </w:r>
    </w:p>
    <w:p w14:paraId="4DA3F6AE" w14:textId="77777777" w:rsidR="00D6257D" w:rsidRDefault="00D6257D"/>
  </w:endnote>
  <w:endnote w:type="continuationNotice" w:id="1">
    <w:p w14:paraId="4A08F6EC" w14:textId="77777777" w:rsidR="00D6257D" w:rsidRDefault="00D6257D">
      <w:pPr>
        <w:spacing w:after="0" w:line="240" w:lineRule="auto"/>
      </w:pPr>
    </w:p>
    <w:p w14:paraId="54F59D97" w14:textId="77777777" w:rsidR="00D6257D" w:rsidRDefault="00D62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ADFC6" w14:textId="77777777" w:rsidR="00F13627" w:rsidRDefault="00F13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75F4" w14:textId="77777777" w:rsidR="00E37897" w:rsidRDefault="00E37897" w:rsidP="00E37897">
    <w:pPr>
      <w:pStyle w:val="CDFOOTER"/>
      <w:tabs>
        <w:tab w:val="right" w:pos="8931"/>
      </w:tabs>
      <w:rPr>
        <w:b/>
        <w:color w:val="44474E"/>
      </w:rPr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1AC0B75B" wp14:editId="6E46EFCE">
              <wp:simplePos x="0" y="0"/>
              <wp:positionH relativeFrom="column">
                <wp:posOffset>0</wp:posOffset>
              </wp:positionH>
              <wp:positionV relativeFrom="paragraph">
                <wp:posOffset>-42545</wp:posOffset>
              </wp:positionV>
              <wp:extent cx="2294890" cy="0"/>
              <wp:effectExtent l="0" t="0" r="2921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2948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3D4E4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B1425" id="Straight Connector 5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-3.35pt" to="180.7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" strokecolor="#3d4e44" strokeweight=".25pt">
              <v:stroke joinstyle="miter"/>
            </v:line>
          </w:pict>
        </mc:Fallback>
      </mc:AlternateContent>
    </w:r>
    <w:proofErr w:type="gramStart"/>
    <w:r>
      <w:rPr>
        <w:b/>
        <w:color w:val="44474E"/>
      </w:rPr>
      <w:t>AUCKLAND</w:t>
    </w:r>
    <w:r>
      <w:rPr>
        <w:color w:val="44474E"/>
      </w:rPr>
      <w:t xml:space="preserve">  |</w:t>
    </w:r>
    <w:proofErr w:type="gramEnd"/>
    <w:r>
      <w:rPr>
        <w:color w:val="44474E"/>
      </w:rPr>
      <w:t xml:space="preserve">  </w:t>
    </w:r>
    <w:r>
      <w:rPr>
        <w:b/>
        <w:color w:val="44474E"/>
      </w:rPr>
      <w:t>HAMILTON</w:t>
    </w:r>
    <w:r>
      <w:rPr>
        <w:color w:val="44474E"/>
      </w:rPr>
      <w:t xml:space="preserve">  |  </w:t>
    </w:r>
    <w:r>
      <w:rPr>
        <w:b/>
        <w:color w:val="44474E"/>
      </w:rPr>
      <w:t>CHRISTCHURCH</w:t>
    </w:r>
  </w:p>
  <w:p w14:paraId="7700F272" w14:textId="77777777" w:rsidR="00E37897" w:rsidRDefault="00E37897" w:rsidP="00E37897">
    <w:pPr>
      <w:pStyle w:val="CDFOOTER"/>
      <w:tabs>
        <w:tab w:val="right" w:pos="8931"/>
      </w:tabs>
      <w:rPr>
        <w:b/>
        <w:color w:val="F47A20"/>
      </w:rPr>
    </w:pPr>
    <w:proofErr w:type="gramStart"/>
    <w:r>
      <w:rPr>
        <w:color w:val="44474E"/>
      </w:rPr>
      <w:t xml:space="preserve">E  </w:t>
    </w:r>
    <w:r>
      <w:rPr>
        <w:rStyle w:val="Hyperlink"/>
        <w:color w:val="44474E"/>
      </w:rPr>
      <w:t>info@caliberdesign.co.nz</w:t>
    </w:r>
    <w:proofErr w:type="gramEnd"/>
    <w:r>
      <w:rPr>
        <w:color w:val="44474E"/>
      </w:rPr>
      <w:t xml:space="preserve">  P 64 9 379 7357 </w:t>
    </w:r>
  </w:p>
  <w:p w14:paraId="7A61F353" w14:textId="77777777" w:rsidR="00E37897" w:rsidRDefault="00E37897" w:rsidP="00E37897">
    <w:pPr>
      <w:pStyle w:val="Footer"/>
    </w:pPr>
    <w:hyperlink r:id="rId1" w:history="1">
      <w:r w:rsidRPr="00B93BC0">
        <w:rPr>
          <w:rStyle w:val="Hyperlink"/>
          <w:b/>
          <w:color w:val="F47A20"/>
        </w:rPr>
        <w:t>www.caliberdesign.co.nz</w:t>
      </w:r>
    </w:hyperlink>
    <w:r>
      <w:rPr>
        <w:b/>
        <w:color w:val="F47A20"/>
      </w:rPr>
      <w:tab/>
    </w:r>
    <w:r>
      <w:rPr>
        <w:b/>
        <w:color w:val="F47A20"/>
      </w:rPr>
      <w:tab/>
    </w:r>
    <w:r w:rsidRPr="00B93BC0">
      <w:rPr>
        <w:b/>
        <w:color w:val="F47A20"/>
      </w:rPr>
      <w:t xml:space="preserve">Page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PAGE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1</w:t>
    </w:r>
    <w:r w:rsidRPr="00B93BC0">
      <w:rPr>
        <w:b/>
        <w:bCs/>
        <w:color w:val="F47A20"/>
      </w:rPr>
      <w:fldChar w:fldCharType="end"/>
    </w:r>
    <w:r w:rsidRPr="00B93BC0">
      <w:rPr>
        <w:b/>
        <w:color w:val="F47A20"/>
      </w:rPr>
      <w:t xml:space="preserve"> of </w:t>
    </w:r>
    <w:r w:rsidRPr="00B93BC0">
      <w:rPr>
        <w:b/>
        <w:bCs/>
        <w:color w:val="F47A20"/>
      </w:rPr>
      <w:fldChar w:fldCharType="begin"/>
    </w:r>
    <w:r w:rsidRPr="00B93BC0">
      <w:rPr>
        <w:b/>
        <w:bCs/>
        <w:color w:val="F47A20"/>
      </w:rPr>
      <w:instrText xml:space="preserve"> NUMPAGES  \* Arabic  \* MERGEFORMAT </w:instrText>
    </w:r>
    <w:r w:rsidRPr="00B93BC0">
      <w:rPr>
        <w:b/>
        <w:bCs/>
        <w:color w:val="F47A20"/>
      </w:rPr>
      <w:fldChar w:fldCharType="separate"/>
    </w:r>
    <w:r>
      <w:rPr>
        <w:b/>
        <w:bCs/>
        <w:color w:val="F47A20"/>
      </w:rPr>
      <w:t>3</w:t>
    </w:r>
    <w:r w:rsidRPr="00B93BC0">
      <w:rPr>
        <w:b/>
        <w:bCs/>
        <w:color w:val="F47A20"/>
      </w:rPr>
      <w:fldChar w:fldCharType="end"/>
    </w:r>
  </w:p>
  <w:p w14:paraId="717D14C3" w14:textId="77777777" w:rsidR="00BA50D1" w:rsidRDefault="00BA50D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D3D92" w14:textId="77777777" w:rsidR="00F13627" w:rsidRDefault="00F13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3A442" w14:textId="77777777" w:rsidR="00D6257D" w:rsidRDefault="00D6257D" w:rsidP="0030452C">
      <w:pPr>
        <w:spacing w:after="0" w:line="240" w:lineRule="auto"/>
      </w:pPr>
      <w:r>
        <w:separator/>
      </w:r>
    </w:p>
    <w:p w14:paraId="7CB161EC" w14:textId="77777777" w:rsidR="00D6257D" w:rsidRDefault="00D6257D"/>
  </w:footnote>
  <w:footnote w:type="continuationSeparator" w:id="0">
    <w:p w14:paraId="638CC547" w14:textId="77777777" w:rsidR="00D6257D" w:rsidRDefault="00D6257D" w:rsidP="0030452C">
      <w:pPr>
        <w:spacing w:after="0" w:line="240" w:lineRule="auto"/>
      </w:pPr>
      <w:r>
        <w:continuationSeparator/>
      </w:r>
    </w:p>
    <w:p w14:paraId="2A792BEE" w14:textId="77777777" w:rsidR="00D6257D" w:rsidRDefault="00D6257D"/>
  </w:footnote>
  <w:footnote w:type="continuationNotice" w:id="1">
    <w:p w14:paraId="11185F52" w14:textId="77777777" w:rsidR="00D6257D" w:rsidRDefault="00D6257D">
      <w:pPr>
        <w:spacing w:after="0" w:line="240" w:lineRule="auto"/>
      </w:pPr>
    </w:p>
    <w:p w14:paraId="6F0D940B" w14:textId="77777777" w:rsidR="00D6257D" w:rsidRDefault="00D625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B84AF" w14:textId="77777777" w:rsidR="00F13627" w:rsidRDefault="00F13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849C6" w14:textId="585459A8" w:rsidR="00BA50D1" w:rsidRDefault="00382256" w:rsidP="002A1622">
    <w:pPr>
      <w:pStyle w:val="Title"/>
    </w:pPr>
    <w:r w:rsidRPr="002A1622">
      <w:drawing>
        <wp:anchor distT="0" distB="0" distL="114300" distR="114300" simplePos="0" relativeHeight="251662338" behindDoc="1" locked="0" layoutInCell="1" allowOverlap="1" wp14:anchorId="30F8AACF" wp14:editId="2526119C">
          <wp:simplePos x="0" y="0"/>
          <wp:positionH relativeFrom="margin">
            <wp:posOffset>3517833</wp:posOffset>
          </wp:positionH>
          <wp:positionV relativeFrom="paragraph">
            <wp:posOffset>-135890</wp:posOffset>
          </wp:positionV>
          <wp:extent cx="2159635" cy="381000"/>
          <wp:effectExtent l="0" t="0" r="0" b="0"/>
          <wp:wrapNone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96F" w:rsidRPr="002A1622">
      <w:t>&lt;Report Title&gt;</w:t>
    </w:r>
  </w:p>
  <w:p w14:paraId="3D296321" w14:textId="7152859E" w:rsidR="00F13627" w:rsidRPr="00F13627" w:rsidRDefault="00F13627" w:rsidP="00703628">
    <w:pPr>
      <w:rPr>
        <w:lang w:eastAsia="en-NZ"/>
      </w:rPr>
    </w:pPr>
    <w:r>
      <w:rPr>
        <w:lang w:eastAsia="en-NZ"/>
      </w:rPr>
      <w:t>&lt;</w:t>
    </w:r>
    <w:r w:rsidR="00E437BB">
      <w:rPr>
        <w:lang w:eastAsia="en-NZ"/>
      </w:rPr>
      <w:t>Reporting</w:t>
    </w:r>
    <w:r>
      <w:rPr>
        <w:lang w:eastAsia="en-NZ"/>
      </w:rPr>
      <w:t xml:space="preserve"> Period&gt;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F3E18" w14:textId="77777777" w:rsidR="0030452C" w:rsidRDefault="00FF4E17" w:rsidP="007B7937">
    <w:pPr>
      <w:pStyle w:val="NormalWeb"/>
    </w:pPr>
    <w:r>
      <w:rPr>
        <w:noProof/>
      </w:rPr>
      <w:drawing>
        <wp:anchor distT="0" distB="0" distL="114300" distR="114300" simplePos="0" relativeHeight="251658242" behindDoc="1" locked="0" layoutInCell="1" allowOverlap="1" wp14:anchorId="64756967" wp14:editId="10666EC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2880000"/>
          <wp:effectExtent l="0" t="0" r="3175" b="0"/>
          <wp:wrapTight wrapText="bothSides">
            <wp:wrapPolygon edited="0">
              <wp:start x="0" y="0"/>
              <wp:lineTo x="0" y="21433"/>
              <wp:lineTo x="21555" y="21433"/>
              <wp:lineTo x="21555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8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294"/>
    <w:multiLevelType w:val="hybridMultilevel"/>
    <w:tmpl w:val="B8E23C4A"/>
    <w:lvl w:ilvl="0" w:tplc="A39E8820">
      <w:start w:val="1"/>
      <w:numFmt w:val="decimal"/>
      <w:pStyle w:val="NormalNumberedList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12E"/>
    <w:multiLevelType w:val="multilevel"/>
    <w:tmpl w:val="4FCA5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F05A9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F06CAF"/>
    <w:multiLevelType w:val="multilevel"/>
    <w:tmpl w:val="1C9E52E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F583B05"/>
    <w:multiLevelType w:val="hybridMultilevel"/>
    <w:tmpl w:val="90520FF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7478F"/>
    <w:multiLevelType w:val="hybridMultilevel"/>
    <w:tmpl w:val="0966F8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0D4"/>
    <w:multiLevelType w:val="hybridMultilevel"/>
    <w:tmpl w:val="272E65FE"/>
    <w:lvl w:ilvl="0" w:tplc="90C42258">
      <w:start w:val="1"/>
      <w:numFmt w:val="bullet"/>
      <w:pStyle w:val="Norma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852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D2782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E50E15"/>
    <w:multiLevelType w:val="hybridMultilevel"/>
    <w:tmpl w:val="66B0FB94"/>
    <w:lvl w:ilvl="0" w:tplc="C4E07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203928">
    <w:abstractNumId w:val="1"/>
  </w:num>
  <w:num w:numId="2" w16cid:durableId="898630094">
    <w:abstractNumId w:val="8"/>
  </w:num>
  <w:num w:numId="3" w16cid:durableId="125759276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 w16cid:durableId="219249652">
    <w:abstractNumId w:val="2"/>
  </w:num>
  <w:num w:numId="5" w16cid:durableId="692608926">
    <w:abstractNumId w:val="7"/>
  </w:num>
  <w:num w:numId="6" w16cid:durableId="682055367">
    <w:abstractNumId w:val="4"/>
  </w:num>
  <w:num w:numId="7" w16cid:durableId="143205944">
    <w:abstractNumId w:val="6"/>
  </w:num>
  <w:num w:numId="8" w16cid:durableId="1427580880">
    <w:abstractNumId w:val="0"/>
  </w:num>
  <w:num w:numId="9" w16cid:durableId="558055196">
    <w:abstractNumId w:val="5"/>
  </w:num>
  <w:num w:numId="10" w16cid:durableId="1689521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5885876">
    <w:abstractNumId w:val="3"/>
  </w:num>
  <w:num w:numId="12" w16cid:durableId="1763989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30"/>
    <w:rsid w:val="00017843"/>
    <w:rsid w:val="00030FA7"/>
    <w:rsid w:val="00065707"/>
    <w:rsid w:val="00075224"/>
    <w:rsid w:val="000B17D1"/>
    <w:rsid w:val="000D1585"/>
    <w:rsid w:val="000E1D9A"/>
    <w:rsid w:val="000E348B"/>
    <w:rsid w:val="00107AD5"/>
    <w:rsid w:val="00110A4F"/>
    <w:rsid w:val="001174C4"/>
    <w:rsid w:val="001225E6"/>
    <w:rsid w:val="00123411"/>
    <w:rsid w:val="00155EE0"/>
    <w:rsid w:val="00156269"/>
    <w:rsid w:val="001564ED"/>
    <w:rsid w:val="0016458F"/>
    <w:rsid w:val="001700A5"/>
    <w:rsid w:val="00170B00"/>
    <w:rsid w:val="00174B4F"/>
    <w:rsid w:val="00183741"/>
    <w:rsid w:val="001A0615"/>
    <w:rsid w:val="001E39F9"/>
    <w:rsid w:val="002219AB"/>
    <w:rsid w:val="00222438"/>
    <w:rsid w:val="00251064"/>
    <w:rsid w:val="0025603A"/>
    <w:rsid w:val="002663D7"/>
    <w:rsid w:val="002708F7"/>
    <w:rsid w:val="00296CF1"/>
    <w:rsid w:val="002A1622"/>
    <w:rsid w:val="002B58D6"/>
    <w:rsid w:val="002B63C3"/>
    <w:rsid w:val="002B66AA"/>
    <w:rsid w:val="002C4620"/>
    <w:rsid w:val="002D0792"/>
    <w:rsid w:val="002D4219"/>
    <w:rsid w:val="0030452C"/>
    <w:rsid w:val="00305ADF"/>
    <w:rsid w:val="003364C7"/>
    <w:rsid w:val="0033737E"/>
    <w:rsid w:val="0034026B"/>
    <w:rsid w:val="00346A06"/>
    <w:rsid w:val="0035789E"/>
    <w:rsid w:val="00361B63"/>
    <w:rsid w:val="00377364"/>
    <w:rsid w:val="00382256"/>
    <w:rsid w:val="00382C89"/>
    <w:rsid w:val="0039135A"/>
    <w:rsid w:val="003954DA"/>
    <w:rsid w:val="003A0B63"/>
    <w:rsid w:val="00402900"/>
    <w:rsid w:val="00417BF1"/>
    <w:rsid w:val="00462165"/>
    <w:rsid w:val="0046449F"/>
    <w:rsid w:val="00486FD3"/>
    <w:rsid w:val="00487090"/>
    <w:rsid w:val="004D0AA4"/>
    <w:rsid w:val="004D1F2B"/>
    <w:rsid w:val="004E5119"/>
    <w:rsid w:val="004E6807"/>
    <w:rsid w:val="004F6D91"/>
    <w:rsid w:val="00500B7C"/>
    <w:rsid w:val="00506085"/>
    <w:rsid w:val="005071BA"/>
    <w:rsid w:val="00511F2D"/>
    <w:rsid w:val="00526923"/>
    <w:rsid w:val="005362B0"/>
    <w:rsid w:val="00541626"/>
    <w:rsid w:val="00542DFF"/>
    <w:rsid w:val="00544B93"/>
    <w:rsid w:val="005507ED"/>
    <w:rsid w:val="005544E7"/>
    <w:rsid w:val="0055532B"/>
    <w:rsid w:val="00555D34"/>
    <w:rsid w:val="00556283"/>
    <w:rsid w:val="0057235F"/>
    <w:rsid w:val="005A0B52"/>
    <w:rsid w:val="005B4AF4"/>
    <w:rsid w:val="005B5BCE"/>
    <w:rsid w:val="005B6EF6"/>
    <w:rsid w:val="005D67D3"/>
    <w:rsid w:val="005D711F"/>
    <w:rsid w:val="005F01A2"/>
    <w:rsid w:val="00601065"/>
    <w:rsid w:val="0060756D"/>
    <w:rsid w:val="00612F66"/>
    <w:rsid w:val="00614CE4"/>
    <w:rsid w:val="00670DC0"/>
    <w:rsid w:val="00676831"/>
    <w:rsid w:val="006D6404"/>
    <w:rsid w:val="006D775C"/>
    <w:rsid w:val="006E6C89"/>
    <w:rsid w:val="00700CF9"/>
    <w:rsid w:val="00703628"/>
    <w:rsid w:val="00707E88"/>
    <w:rsid w:val="007168E1"/>
    <w:rsid w:val="00752B38"/>
    <w:rsid w:val="00754FE8"/>
    <w:rsid w:val="00782195"/>
    <w:rsid w:val="00794CC4"/>
    <w:rsid w:val="007B2390"/>
    <w:rsid w:val="007B7937"/>
    <w:rsid w:val="008055DA"/>
    <w:rsid w:val="008060B6"/>
    <w:rsid w:val="00834E7A"/>
    <w:rsid w:val="00844DD3"/>
    <w:rsid w:val="00856D9F"/>
    <w:rsid w:val="00860944"/>
    <w:rsid w:val="00870BE9"/>
    <w:rsid w:val="00893FCE"/>
    <w:rsid w:val="008A42D5"/>
    <w:rsid w:val="008C4F48"/>
    <w:rsid w:val="008D7C61"/>
    <w:rsid w:val="008F462A"/>
    <w:rsid w:val="00913D2D"/>
    <w:rsid w:val="00923280"/>
    <w:rsid w:val="00927238"/>
    <w:rsid w:val="00934721"/>
    <w:rsid w:val="00946A2D"/>
    <w:rsid w:val="009470F9"/>
    <w:rsid w:val="009A183C"/>
    <w:rsid w:val="009B2E0B"/>
    <w:rsid w:val="009B2E5B"/>
    <w:rsid w:val="009D100E"/>
    <w:rsid w:val="009D72AC"/>
    <w:rsid w:val="009E25A7"/>
    <w:rsid w:val="009E456E"/>
    <w:rsid w:val="009F6E5B"/>
    <w:rsid w:val="00A0748B"/>
    <w:rsid w:val="00A14523"/>
    <w:rsid w:val="00A17CE1"/>
    <w:rsid w:val="00A31E59"/>
    <w:rsid w:val="00A331F4"/>
    <w:rsid w:val="00A37D94"/>
    <w:rsid w:val="00A42AB7"/>
    <w:rsid w:val="00A9015A"/>
    <w:rsid w:val="00A97B44"/>
    <w:rsid w:val="00AD0512"/>
    <w:rsid w:val="00AF70F6"/>
    <w:rsid w:val="00B003DF"/>
    <w:rsid w:val="00B35E9E"/>
    <w:rsid w:val="00B434F0"/>
    <w:rsid w:val="00B44198"/>
    <w:rsid w:val="00B47DD9"/>
    <w:rsid w:val="00B517D9"/>
    <w:rsid w:val="00B63F52"/>
    <w:rsid w:val="00B742A5"/>
    <w:rsid w:val="00B93BC0"/>
    <w:rsid w:val="00B966A4"/>
    <w:rsid w:val="00BA50D1"/>
    <w:rsid w:val="00BB7C81"/>
    <w:rsid w:val="00BC3B96"/>
    <w:rsid w:val="00BD37A7"/>
    <w:rsid w:val="00BF3A21"/>
    <w:rsid w:val="00C11C12"/>
    <w:rsid w:val="00C22A47"/>
    <w:rsid w:val="00C23162"/>
    <w:rsid w:val="00C34FF5"/>
    <w:rsid w:val="00C35238"/>
    <w:rsid w:val="00C41DE9"/>
    <w:rsid w:val="00C43BDC"/>
    <w:rsid w:val="00C47AAB"/>
    <w:rsid w:val="00C61530"/>
    <w:rsid w:val="00C61E06"/>
    <w:rsid w:val="00C95979"/>
    <w:rsid w:val="00CC0ED3"/>
    <w:rsid w:val="00CF4C6D"/>
    <w:rsid w:val="00D30B5E"/>
    <w:rsid w:val="00D34D7A"/>
    <w:rsid w:val="00D527C6"/>
    <w:rsid w:val="00D6257D"/>
    <w:rsid w:val="00D673CB"/>
    <w:rsid w:val="00D7277E"/>
    <w:rsid w:val="00D7320F"/>
    <w:rsid w:val="00D7556A"/>
    <w:rsid w:val="00D75B50"/>
    <w:rsid w:val="00D77273"/>
    <w:rsid w:val="00DA1933"/>
    <w:rsid w:val="00DA3441"/>
    <w:rsid w:val="00DB1675"/>
    <w:rsid w:val="00DC2C82"/>
    <w:rsid w:val="00DE24C3"/>
    <w:rsid w:val="00DE534C"/>
    <w:rsid w:val="00DF0EA2"/>
    <w:rsid w:val="00DF10FB"/>
    <w:rsid w:val="00DF7280"/>
    <w:rsid w:val="00E1164A"/>
    <w:rsid w:val="00E37897"/>
    <w:rsid w:val="00E437BB"/>
    <w:rsid w:val="00E7096F"/>
    <w:rsid w:val="00E8285E"/>
    <w:rsid w:val="00E91C7A"/>
    <w:rsid w:val="00ED49F0"/>
    <w:rsid w:val="00ED5442"/>
    <w:rsid w:val="00ED58B3"/>
    <w:rsid w:val="00EF3560"/>
    <w:rsid w:val="00EF5DF2"/>
    <w:rsid w:val="00EF6E73"/>
    <w:rsid w:val="00F04707"/>
    <w:rsid w:val="00F1222B"/>
    <w:rsid w:val="00F13627"/>
    <w:rsid w:val="00F23C1E"/>
    <w:rsid w:val="00F43993"/>
    <w:rsid w:val="00F51451"/>
    <w:rsid w:val="00F55273"/>
    <w:rsid w:val="00F57009"/>
    <w:rsid w:val="00F74647"/>
    <w:rsid w:val="00F77CF8"/>
    <w:rsid w:val="00FA22AA"/>
    <w:rsid w:val="00FB31ED"/>
    <w:rsid w:val="00FC31BE"/>
    <w:rsid w:val="00FC47BF"/>
    <w:rsid w:val="00FC65C1"/>
    <w:rsid w:val="00FD7F2C"/>
    <w:rsid w:val="00FE315C"/>
    <w:rsid w:val="00FF4E17"/>
    <w:rsid w:val="02C47377"/>
    <w:rsid w:val="1EBBD734"/>
    <w:rsid w:val="26B548A0"/>
    <w:rsid w:val="336F5324"/>
    <w:rsid w:val="3F750B9B"/>
    <w:rsid w:val="459736D4"/>
    <w:rsid w:val="5403DC36"/>
    <w:rsid w:val="5E754C30"/>
    <w:rsid w:val="622FEA64"/>
    <w:rsid w:val="71313653"/>
    <w:rsid w:val="7DC4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FF6DD"/>
  <w15:chartTrackingRefBased/>
  <w15:docId w15:val="{46102056-F9A6-4BF2-BF01-AB6877CE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9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69"/>
    <w:pPr>
      <w:keepNext/>
      <w:keepLines/>
      <w:numPr>
        <w:numId w:val="11"/>
      </w:numPr>
      <w:pBdr>
        <w:bottom w:val="single" w:sz="4" w:space="1" w:color="F47A20"/>
      </w:pBdr>
      <w:spacing w:before="240" w:after="240"/>
      <w:ind w:left="1418" w:hanging="1418"/>
      <w:outlineLvl w:val="0"/>
    </w:pPr>
    <w:rPr>
      <w:rFonts w:eastAsiaTheme="majorEastAsia" w:cstheme="majorBidi"/>
      <w:b/>
      <w:color w:val="F47A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4A"/>
    <w:pPr>
      <w:keepNext/>
      <w:keepLines/>
      <w:numPr>
        <w:ilvl w:val="1"/>
        <w:numId w:val="11"/>
      </w:numPr>
      <w:spacing w:before="200" w:after="120"/>
      <w:ind w:left="1418" w:hanging="141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64A"/>
    <w:pPr>
      <w:keepNext/>
      <w:keepLines/>
      <w:numPr>
        <w:ilvl w:val="2"/>
        <w:numId w:val="11"/>
      </w:numPr>
      <w:spacing w:before="200" w:after="120"/>
      <w:ind w:left="1361" w:hanging="1361"/>
      <w:outlineLvl w:val="2"/>
    </w:pPr>
    <w:rPr>
      <w:rFonts w:eastAsiaTheme="majorEastAsia" w:cstheme="majorBidi"/>
      <w:b/>
      <w:color w:val="44474E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164A"/>
    <w:pPr>
      <w:keepNext/>
      <w:keepLines/>
      <w:numPr>
        <w:ilvl w:val="3"/>
        <w:numId w:val="11"/>
      </w:numPr>
      <w:spacing w:before="200" w:after="120"/>
      <w:ind w:left="646" w:hanging="646"/>
      <w:outlineLvl w:val="3"/>
    </w:pPr>
    <w:rPr>
      <w:rFonts w:eastAsiaTheme="majorEastAsia" w:cstheme="majorBidi"/>
      <w:iCs/>
      <w:color w:val="44474E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E5B"/>
    <w:pPr>
      <w:keepNext/>
      <w:keepLines/>
      <w:spacing w:before="40" w:after="0"/>
      <w:outlineLvl w:val="4"/>
    </w:pPr>
    <w:rPr>
      <w:rFonts w:eastAsiaTheme="majorEastAsia" w:cstheme="majorBidi"/>
      <w:i/>
      <w:color w:val="44474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69"/>
    <w:rPr>
      <w:rFonts w:ascii="Arial" w:eastAsiaTheme="majorEastAsia" w:hAnsi="Arial" w:cstheme="majorBidi"/>
      <w:b/>
      <w:color w:val="F47A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4A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64A"/>
    <w:rPr>
      <w:rFonts w:ascii="Arial" w:eastAsiaTheme="majorEastAsia" w:hAnsi="Arial" w:cstheme="majorBidi"/>
      <w:b/>
      <w:color w:val="44474E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164A"/>
    <w:rPr>
      <w:rFonts w:ascii="Arial" w:eastAsiaTheme="majorEastAsia" w:hAnsi="Arial" w:cstheme="majorBidi"/>
      <w:iCs/>
      <w:color w:val="44474E"/>
      <w:sz w:val="24"/>
    </w:rPr>
  </w:style>
  <w:style w:type="paragraph" w:styleId="ListParagraph">
    <w:name w:val="List Paragraph"/>
    <w:basedOn w:val="Normal"/>
    <w:uiPriority w:val="34"/>
    <w:rsid w:val="005D67D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F6E5B"/>
    <w:rPr>
      <w:rFonts w:ascii="Arial" w:eastAsiaTheme="majorEastAsia" w:hAnsi="Arial" w:cstheme="majorBidi"/>
      <w:i/>
      <w:color w:val="44474E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1622"/>
    <w:pPr>
      <w:spacing w:after="0" w:line="240" w:lineRule="auto"/>
      <w:contextualSpacing/>
    </w:pPr>
    <w:rPr>
      <w:rFonts w:eastAsiaTheme="majorEastAsia" w:cstheme="majorBidi"/>
      <w:noProof/>
      <w:spacing w:val="-10"/>
      <w:kern w:val="28"/>
      <w:sz w:val="32"/>
      <w:szCs w:val="32"/>
      <w:lang w:eastAsia="en-NZ"/>
    </w:rPr>
  </w:style>
  <w:style w:type="character" w:customStyle="1" w:styleId="TitleChar">
    <w:name w:val="Title Char"/>
    <w:basedOn w:val="DefaultParagraphFont"/>
    <w:link w:val="Title"/>
    <w:uiPriority w:val="10"/>
    <w:rsid w:val="002A1622"/>
    <w:rPr>
      <w:rFonts w:ascii="Arial" w:eastAsiaTheme="majorEastAsia" w:hAnsi="Arial" w:cstheme="majorBidi"/>
      <w:noProof/>
      <w:spacing w:val="-10"/>
      <w:kern w:val="28"/>
      <w:sz w:val="32"/>
      <w:szCs w:val="32"/>
      <w:lang w:eastAsia="en-NZ"/>
    </w:rPr>
  </w:style>
  <w:style w:type="paragraph" w:styleId="TOCHeading">
    <w:name w:val="TOC Heading"/>
    <w:basedOn w:val="Heading1"/>
    <w:next w:val="Normal"/>
    <w:uiPriority w:val="39"/>
    <w:unhideWhenUsed/>
    <w:rsid w:val="00E91C7A"/>
    <w:pPr>
      <w:ind w:left="0" w:firstLine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35238"/>
    <w:pPr>
      <w:tabs>
        <w:tab w:val="left" w:pos="440"/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5789E"/>
    <w:pPr>
      <w:spacing w:after="100"/>
      <w:ind w:left="220"/>
    </w:pPr>
    <w:rPr>
      <w:b/>
      <w:color w:val="44474E"/>
    </w:rPr>
  </w:style>
  <w:style w:type="paragraph" w:styleId="TOC3">
    <w:name w:val="toc 3"/>
    <w:basedOn w:val="Normal"/>
    <w:next w:val="Normal"/>
    <w:autoRedefine/>
    <w:uiPriority w:val="39"/>
    <w:unhideWhenUsed/>
    <w:rsid w:val="0035789E"/>
    <w:pPr>
      <w:spacing w:after="100"/>
      <w:ind w:left="440"/>
    </w:pPr>
    <w:rPr>
      <w:color w:val="44474E"/>
    </w:rPr>
  </w:style>
  <w:style w:type="character" w:styleId="Hyperlink">
    <w:name w:val="Hyperlink"/>
    <w:basedOn w:val="DefaultParagraphFont"/>
    <w:uiPriority w:val="99"/>
    <w:unhideWhenUsed/>
    <w:rsid w:val="004E511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C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qFormat/>
    <w:rsid w:val="00304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C"/>
    <w:rPr>
      <w:rFonts w:ascii="Arial" w:hAnsi="Arial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CF9"/>
    <w:pPr>
      <w:pBdr>
        <w:top w:val="single" w:sz="4" w:space="2" w:color="F47A20"/>
        <w:bottom w:val="single" w:sz="4" w:space="2" w:color="F47A20"/>
      </w:pBdr>
      <w:spacing w:before="360" w:after="360"/>
      <w:ind w:left="862" w:right="862"/>
      <w:jc w:val="center"/>
    </w:pPr>
    <w:rPr>
      <w:i/>
      <w:iCs/>
      <w:color w:val="44474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CF9"/>
    <w:rPr>
      <w:rFonts w:ascii="Arial" w:hAnsi="Arial"/>
      <w:i/>
      <w:iCs/>
      <w:color w:val="44474E"/>
      <w:sz w:val="20"/>
    </w:rPr>
  </w:style>
  <w:style w:type="character" w:styleId="IntenseEmphasis">
    <w:name w:val="Intense Emphasis"/>
    <w:basedOn w:val="DefaultParagraphFont"/>
    <w:uiPriority w:val="21"/>
    <w:rsid w:val="00F77CF8"/>
    <w:rPr>
      <w:i/>
      <w:iCs/>
      <w:color w:val="F47A20"/>
    </w:rPr>
  </w:style>
  <w:style w:type="character" w:styleId="IntenseReference">
    <w:name w:val="Intense Reference"/>
    <w:basedOn w:val="DefaultParagraphFont"/>
    <w:uiPriority w:val="32"/>
    <w:rsid w:val="00F77CF8"/>
    <w:rPr>
      <w:b/>
      <w:bCs/>
      <w:smallCaps/>
      <w:color w:val="F47A20"/>
      <w:spacing w:val="5"/>
    </w:rPr>
  </w:style>
  <w:style w:type="paragraph" w:styleId="Subtitle">
    <w:name w:val="Subtitle"/>
    <w:basedOn w:val="Normal"/>
    <w:next w:val="Normal"/>
    <w:link w:val="SubtitleChar"/>
    <w:uiPriority w:val="11"/>
    <w:rsid w:val="00F77CF8"/>
    <w:pPr>
      <w:numPr>
        <w:ilvl w:val="1"/>
      </w:numPr>
    </w:pPr>
    <w:rPr>
      <w:rFonts w:eastAsiaTheme="minorEastAsia"/>
      <w:color w:val="44474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7CF8"/>
    <w:rPr>
      <w:rFonts w:ascii="Arial" w:eastAsiaTheme="minorEastAsia" w:hAnsi="Arial"/>
      <w:color w:val="44474E"/>
      <w:spacing w:val="15"/>
      <w:sz w:val="20"/>
    </w:rPr>
  </w:style>
  <w:style w:type="table" w:styleId="TableGrid">
    <w:name w:val="Table Grid"/>
    <w:basedOn w:val="TableNormal"/>
    <w:uiPriority w:val="59"/>
    <w:rsid w:val="00D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link w:val="NormalTableChar"/>
    <w:qFormat/>
    <w:rsid w:val="00D34D7A"/>
    <w:pPr>
      <w:spacing w:before="120" w:after="120" w:line="276" w:lineRule="auto"/>
    </w:pPr>
    <w:rPr>
      <w:rFonts w:cs="Arial"/>
      <w:color w:val="00000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TableHeading">
    <w:name w:val="Table Heading"/>
    <w:basedOn w:val="Normal"/>
    <w:link w:val="TableHeadingChar"/>
    <w:qFormat/>
    <w:rsid w:val="00D34D7A"/>
    <w:pPr>
      <w:spacing w:before="80" w:after="80" w:line="276" w:lineRule="auto"/>
    </w:pPr>
    <w:rPr>
      <w:rFonts w:cs="Arial"/>
      <w:b/>
      <w:color w:val="FFFFFF" w:themeColor="background1"/>
    </w:rPr>
  </w:style>
  <w:style w:type="character" w:customStyle="1" w:styleId="TableHeadingChar">
    <w:name w:val="Table Heading Char"/>
    <w:basedOn w:val="DefaultParagraphFont"/>
    <w:link w:val="TableHeading"/>
    <w:rsid w:val="00D34D7A"/>
    <w:rPr>
      <w:rFonts w:ascii="Arial" w:hAnsi="Arial" w:cs="Arial"/>
      <w:b/>
      <w:color w:val="FFFFFF" w:themeColor="background1"/>
      <w:sz w:val="20"/>
    </w:rPr>
  </w:style>
  <w:style w:type="character" w:customStyle="1" w:styleId="NormalTableChar">
    <w:name w:val="Normal Table Char"/>
    <w:basedOn w:val="DefaultParagraphFont"/>
    <w:link w:val="TableNormal1"/>
    <w:rsid w:val="00D34D7A"/>
    <w:rPr>
      <w:rFonts w:ascii="Arial" w:hAnsi="Arial" w:cs="Arial"/>
      <w:color w:val="000000"/>
      <w:sz w:val="20"/>
      <w:szCs w:val="28"/>
      <w14:textFill>
        <w14:solidFill>
          <w14:srgbClr w14:val="000000">
            <w14:lumMod w14:val="7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2B63C3"/>
    <w:pPr>
      <w:spacing w:after="200" w:line="240" w:lineRule="auto"/>
    </w:pPr>
    <w:rPr>
      <w:i/>
      <w:iCs/>
      <w:color w:val="F47A20"/>
      <w:sz w:val="18"/>
      <w:szCs w:val="18"/>
    </w:rPr>
  </w:style>
  <w:style w:type="paragraph" w:customStyle="1" w:styleId="NormalBulletedList">
    <w:name w:val="Normal Bulleted List"/>
    <w:basedOn w:val="Normal"/>
    <w:link w:val="NormalBulletedListChar"/>
    <w:qFormat/>
    <w:rsid w:val="00870BE9"/>
    <w:pPr>
      <w:numPr>
        <w:numId w:val="7"/>
      </w:numPr>
    </w:pPr>
  </w:style>
  <w:style w:type="paragraph" w:customStyle="1" w:styleId="NormalNumberedList">
    <w:name w:val="Normal Numbered List"/>
    <w:basedOn w:val="Normal"/>
    <w:qFormat/>
    <w:rsid w:val="00D75B50"/>
    <w:pPr>
      <w:numPr>
        <w:numId w:val="8"/>
      </w:numPr>
    </w:pPr>
  </w:style>
  <w:style w:type="character" w:customStyle="1" w:styleId="NormalBulletedListChar">
    <w:name w:val="Normal Bulleted List Char"/>
    <w:basedOn w:val="DefaultParagraphFont"/>
    <w:link w:val="NormalBulletedList"/>
    <w:rsid w:val="00870BE9"/>
    <w:rPr>
      <w:rFonts w:ascii="Arial" w:hAnsi="Arial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C47BF"/>
    <w:pPr>
      <w:spacing w:after="0"/>
    </w:pPr>
  </w:style>
  <w:style w:type="paragraph" w:customStyle="1" w:styleId="Heading1NonTOC">
    <w:name w:val="Heading 1 Non TOC"/>
    <w:basedOn w:val="Heading1"/>
    <w:uiPriority w:val="1"/>
    <w:qFormat/>
    <w:rsid w:val="00156269"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sid w:val="00F51451"/>
    <w:rPr>
      <w:color w:val="808080"/>
    </w:rPr>
  </w:style>
  <w:style w:type="paragraph" w:customStyle="1" w:styleId="CDFOOTER">
    <w:name w:val="CD FOOTER"/>
    <w:basedOn w:val="Normal"/>
    <w:link w:val="CDFOOTERChar"/>
    <w:qFormat/>
    <w:rsid w:val="00FA22AA"/>
    <w:pPr>
      <w:tabs>
        <w:tab w:val="right" w:pos="9356"/>
      </w:tabs>
      <w:spacing w:after="0" w:line="240" w:lineRule="auto"/>
    </w:pPr>
    <w:rPr>
      <w:rFonts w:cs="Arial"/>
      <w:color w:val="3D4E44"/>
      <w:sz w:val="16"/>
      <w:lang w:val="en-US"/>
    </w:rPr>
  </w:style>
  <w:style w:type="character" w:customStyle="1" w:styleId="CDFOOTERChar">
    <w:name w:val="CD FOOTER Char"/>
    <w:basedOn w:val="DefaultParagraphFont"/>
    <w:link w:val="CDFOOTER"/>
    <w:rsid w:val="00FA22AA"/>
    <w:rPr>
      <w:rFonts w:ascii="Arial" w:hAnsi="Arial" w:cs="Arial"/>
      <w:color w:val="3D4E44"/>
      <w:sz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93BC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A0B52"/>
    <w:rPr>
      <w:rFonts w:ascii="Arial" w:eastAsia="Times New Roman" w:hAnsi="Arial" w:cs="Times New Roman"/>
      <w:sz w:val="18"/>
      <w:lang w:val="en-AU"/>
    </w:rPr>
    <w:tblPr>
      <w:tblInd w:w="0" w:type="nil"/>
      <w:tblBorders>
        <w:top w:val="single" w:sz="12" w:space="0" w:color="002060"/>
        <w:bottom w:val="single" w:sz="12" w:space="0" w:color="002060"/>
        <w:insideH w:val="single" w:sz="4" w:space="0" w:color="002060"/>
        <w:insideV w:val="single" w:sz="4" w:space="0" w:color="002060"/>
      </w:tblBorders>
    </w:tblPr>
    <w:tblStylePr w:type="firstRow">
      <w:pPr>
        <w:wordWrap/>
        <w:spacing w:beforeLines="0" w:before="100" w:beforeAutospacing="1" w:afterLines="0" w:after="100" w:afterAutospacing="1"/>
        <w:outlineLvl w:val="9"/>
      </w:pPr>
      <w:rPr>
        <w:rFonts w:ascii="@Microsoft YaHei UI" w:hAnsi="@Microsoft YaHei UI" w:hint="default"/>
        <w:b/>
        <w:i w:val="0"/>
        <w:color w:val="002060"/>
        <w:sz w:val="18"/>
        <w:szCs w:val="18"/>
        <w:u w:color="002060"/>
      </w:rPr>
      <w:tblPr/>
      <w:tcPr>
        <w:shd w:val="clear" w:color="auto" w:fill="D9D9D9"/>
      </w:tcPr>
    </w:tblStylePr>
  </w:style>
  <w:style w:type="table" w:styleId="PlainTable2">
    <w:name w:val="Plain Table 2"/>
    <w:basedOn w:val="TableNormal"/>
    <w:uiPriority w:val="42"/>
    <w:rsid w:val="0057235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232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32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328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2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280"/>
    <w:rPr>
      <w:rFonts w:ascii="Arial" w:hAnsi="Arial"/>
      <w:b/>
      <w:bCs/>
      <w:sz w:val="20"/>
      <w:szCs w:val="20"/>
    </w:rPr>
  </w:style>
  <w:style w:type="paragraph" w:customStyle="1" w:styleId="ToDelete">
    <w:name w:val="To Delete"/>
    <w:basedOn w:val="Normal"/>
    <w:link w:val="ToDeleteChar"/>
    <w:qFormat/>
    <w:rsid w:val="00FC65C1"/>
    <w:rPr>
      <w:i/>
      <w:iCs/>
      <w:color w:val="FF0000"/>
      <w:sz w:val="18"/>
      <w:szCs w:val="20"/>
    </w:rPr>
  </w:style>
  <w:style w:type="character" w:customStyle="1" w:styleId="ToDeleteChar">
    <w:name w:val="To Delete Char"/>
    <w:basedOn w:val="DefaultParagraphFont"/>
    <w:link w:val="ToDelete"/>
    <w:rsid w:val="00FC65C1"/>
    <w:rPr>
      <w:rFonts w:ascii="Arial" w:hAnsi="Arial"/>
      <w:i/>
      <w:iCs/>
      <w:color w:val="FF0000"/>
      <w:sz w:val="18"/>
      <w:szCs w:val="20"/>
    </w:rPr>
  </w:style>
  <w:style w:type="paragraph" w:styleId="NormalWeb">
    <w:name w:val="Normal (Web)"/>
    <w:basedOn w:val="Normal"/>
    <w:uiPriority w:val="99"/>
    <w:unhideWhenUsed/>
    <w:rsid w:val="00B00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customStyle="1" w:styleId="CDTableGrid">
    <w:name w:val="CD Table Grid"/>
    <w:basedOn w:val="TableNormal"/>
    <w:uiPriority w:val="99"/>
    <w:rsid w:val="00C61530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7F7F7F"/>
        <w:bottom w:val="single" w:sz="4" w:space="0" w:color="7F7F7F"/>
        <w:insideH w:val="single" w:sz="4" w:space="0" w:color="7F7F7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7F7F7F"/>
          <w:insideV w:val="nil"/>
          <w:tl2br w:val="nil"/>
          <w:tr2bl w:val="nil"/>
        </w:tcBorders>
        <w:shd w:val="clear" w:color="auto" w:fill="44474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liberdesign.co.n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hnielCressy\OneDrive%20-%20Acute%20Design%20&amp;%20Analysis\Documents\Macros\glean\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FCD444BF5BC4D9DD8D14B4EB95997" ma:contentTypeVersion="22" ma:contentTypeDescription="Create a new document." ma:contentTypeScope="" ma:versionID="754e686fca26eea5354c45e9ab82b119">
  <xsd:schema xmlns:xsd="http://www.w3.org/2001/XMLSchema" xmlns:xs="http://www.w3.org/2001/XMLSchema" xmlns:p="http://schemas.microsoft.com/office/2006/metadata/properties" xmlns:ns2="7bcf955c-0323-4dab-972d-2c262cc9eb89" xmlns:ns3="d5021c67-ae0a-4bf1-b4ea-7401a7ea46ac" targetNamespace="http://schemas.microsoft.com/office/2006/metadata/properties" ma:root="true" ma:fieldsID="7de58be2b97dd1e382b533b9b92ffbb4" ns2:_="" ns3:_="">
    <xsd:import namespace="7bcf955c-0323-4dab-972d-2c262cc9eb89"/>
    <xsd:import namespace="d5021c67-ae0a-4bf1-b4ea-7401a7ea4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Owner" minOccurs="0"/>
                <xsd:element ref="ns2:DocumentDescription" minOccurs="0"/>
                <xsd:element ref="ns2:Author0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f955c-0323-4dab-972d-2c262cc9eb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2" nillable="true" ma:displayName="Document Status" ma:format="Dropdown" ma:internalName="Sign_x002d_off_x0020_status">
      <xsd:simpleType>
        <xsd:union memberTypes="dms:Text">
          <xsd:simpleType>
            <xsd:restriction base="dms:Choice">
              <xsd:enumeration value="In development"/>
              <xsd:enumeration value="Ready for Review"/>
              <xsd:enumeration value="Released"/>
              <xsd:enumeration value="Needs updating"/>
            </xsd:restriction>
          </xsd:simpleType>
        </xsd:un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f17397-baa4-40c7-84ce-fadca23fca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Description" ma:index="26" nillable="true" ma:displayName="Document Description" ma:format="Dropdown" ma:internalName="DocumentDescription">
      <xsd:simpleType>
        <xsd:restriction base="dms:Note">
          <xsd:maxLength value="255"/>
        </xsd:restriction>
      </xsd:simpleType>
    </xsd:element>
    <xsd:element name="Author0" ma:index="27" nillable="true" ma:displayName="Author" ma:format="Dropdown" ma:list="UserInfo" ma:SharePointGroup="0" ma:internalName="Author0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21c67-ae0a-4bf1-b4ea-7401a7ea46a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ba18d2c-2313-4257-8995-5016a8abc741}" ma:internalName="TaxCatchAll" ma:showField="CatchAllData" ma:web="d5021c67-ae0a-4bf1-b4ea-7401a7ea4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bcf955c-0323-4dab-972d-2c262cc9eb89">
      <UserInfo>
        <DisplayName/>
        <AccountId xsi:nil="true"/>
        <AccountType/>
      </UserInfo>
    </Owner>
    <TaxCatchAll xmlns="d5021c67-ae0a-4bf1-b4ea-7401a7ea46ac" xsi:nil="true"/>
    <lcf76f155ced4ddcb4097134ff3c332f xmlns="7bcf955c-0323-4dab-972d-2c262cc9eb89">
      <Terms xmlns="http://schemas.microsoft.com/office/infopath/2007/PartnerControls"/>
    </lcf76f155ced4ddcb4097134ff3c332f>
    <Author0 xmlns="7bcf955c-0323-4dab-972d-2c262cc9eb89">
      <UserInfo>
        <DisplayName/>
        <AccountId xsi:nil="true"/>
        <AccountType/>
      </UserInfo>
    </Author0>
    <_Flow_SignoffStatus xmlns="7bcf955c-0323-4dab-972d-2c262cc9eb89" xsi:nil="true"/>
    <DocumentDescription xmlns="7bcf955c-0323-4dab-972d-2c262cc9eb89" xsi:nil="true"/>
  </documentManagement>
</p:properties>
</file>

<file path=customXml/itemProps1.xml><?xml version="1.0" encoding="utf-8"?>
<ds:datastoreItem xmlns:ds="http://schemas.openxmlformats.org/officeDocument/2006/customXml" ds:itemID="{ECCA6271-0C93-486E-9705-FBF4AA5D20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B77AF-8857-436F-ADE8-3EC7FE84C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f955c-0323-4dab-972d-2c262cc9eb89"/>
    <ds:schemaRef ds:uri="d5021c67-ae0a-4bf1-b4ea-7401a7ea4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FB72A-05F5-4AAD-955D-1FDA1327F9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800825-E56D-438A-8053-C1C1DC62C552}">
  <ds:schemaRefs>
    <ds:schemaRef ds:uri="http://schemas.microsoft.com/office/2006/metadata/properties"/>
    <ds:schemaRef ds:uri="http://schemas.microsoft.com/office/infopath/2007/PartnerControls"/>
    <ds:schemaRef ds:uri="7bcf955c-0323-4dab-972d-2c262cc9eb89"/>
    <ds:schemaRef ds:uri="d5021c67-ae0a-4bf1-b4ea-7401a7ea46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Template.dotx</Template>
  <TotalTime>54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</CharactersWithSpaces>
  <SharedDoc>false</SharedDoc>
  <HLinks>
    <vt:vector size="48" baseType="variant">
      <vt:variant>
        <vt:i4>120</vt:i4>
      </vt:variant>
      <vt:variant>
        <vt:i4>44</vt:i4>
      </vt:variant>
      <vt:variant>
        <vt:i4>0</vt:i4>
      </vt:variant>
      <vt:variant>
        <vt:i4>5</vt:i4>
      </vt:variant>
      <vt:variant>
        <vt:lpwstr>https://caliberdesignnz.sharepoint.com/sites/CaliberAll2/Shared Documents/Caliber Design - All/New document staging area/New Document Templates/Draft - New Style format.docx</vt:lpwstr>
      </vt:variant>
      <vt:variant>
        <vt:lpwstr>_Toc156465476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_Toc156465075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_Toc156469463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_Toc156469462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_Toc156469461</vt:lpwstr>
      </vt:variant>
      <vt:variant>
        <vt:i4>1638453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_Toc156469460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_Toc156469459</vt:lpwstr>
      </vt:variant>
      <vt:variant>
        <vt:i4>6357090</vt:i4>
      </vt:variant>
      <vt:variant>
        <vt:i4>6</vt:i4>
      </vt:variant>
      <vt:variant>
        <vt:i4>0</vt:i4>
      </vt:variant>
      <vt:variant>
        <vt:i4>5</vt:i4>
      </vt:variant>
      <vt:variant>
        <vt:lpwstr>http://www.caliberdesign.co.nz/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ABCDEFG</dc:title>
  <dc:subject/>
  <dc:creator>Othniel Cressy</dc:creator>
  <cp:keywords/>
  <dc:description/>
  <cp:lastModifiedBy>Othniel Cressy</cp:lastModifiedBy>
  <cp:revision>33</cp:revision>
  <dcterms:created xsi:type="dcterms:W3CDTF">2024-12-05T07:34:00Z</dcterms:created>
  <dcterms:modified xsi:type="dcterms:W3CDTF">2024-12-05T08:37:00Z</dcterms:modified>
  <cp:contentStatus>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0x010100D72FCD444BF5BC4D9DD8D14B4EB95997</vt:lpwstr>
  </property>
  <property fmtid="{D5CDD505-2E9C-101B-9397-08002B2CF9AE}" pid="3" name="MediaServiceImageTags">
    <vt:lpwstr/>
  </property>
</Properties>
</file>