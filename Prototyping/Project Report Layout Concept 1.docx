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DTableGrid"/>
        <w:tblW w:w="9026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276"/>
        <w:gridCol w:w="956"/>
        <w:gridCol w:w="1326"/>
        <w:gridCol w:w="990"/>
        <w:gridCol w:w="1386"/>
        <w:gridCol w:w="1320"/>
        <w:gridCol w:w="1772"/>
      </w:tblGrid>
      <w:tr w:rsidR="00A46244" w14:paraId="788B8973" w14:textId="215BF203" w:rsidTr="00A46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tcW w:w="1276" w:type="dxa"/>
            <w:shd w:val="clear" w:color="auto" w:fill="F2F2F2"/>
          </w:tcPr>
          <w:p w14:paraId="04BBF968" w14:textId="77777777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82" w:type="dxa"/>
            <w:gridSpan w:val="2"/>
            <w:tcBorders>
              <w:right w:val="single" w:sz="4" w:space="0" w:color="auto"/>
            </w:tcBorders>
            <w:shd w:val="clear" w:color="auto" w:fill="F2F2F2"/>
          </w:tcPr>
          <w:p w14:paraId="346FDE81" w14:textId="44861094" w:rsidR="00A46244" w:rsidRPr="00A46244" w:rsidRDefault="00A46244" w:rsidP="00355C6B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In Time Period</w:t>
            </w:r>
          </w:p>
        </w:tc>
        <w:tc>
          <w:tcPr>
            <w:tcW w:w="2376" w:type="dxa"/>
            <w:gridSpan w:val="2"/>
            <w:tcBorders>
              <w:top w:val="nil"/>
              <w:left w:val="single" w:sz="4" w:space="0" w:color="auto"/>
              <w:bottom w:val="single" w:sz="4" w:space="0" w:color="D9D9D9"/>
            </w:tcBorders>
            <w:shd w:val="clear" w:color="auto" w:fill="F2F2F2"/>
          </w:tcPr>
          <w:p w14:paraId="695EE531" w14:textId="2DE650F2" w:rsidR="00A46244" w:rsidRPr="00A46244" w:rsidRDefault="00A46244" w:rsidP="00355C6B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All Time</w:t>
            </w:r>
          </w:p>
        </w:tc>
        <w:tc>
          <w:tcPr>
            <w:tcW w:w="1320" w:type="dxa"/>
            <w:tcBorders>
              <w:left w:val="nil"/>
              <w:right w:val="nil"/>
            </w:tcBorders>
            <w:shd w:val="clear" w:color="auto" w:fill="F2F2F2"/>
          </w:tcPr>
          <w:p w14:paraId="496A00FF" w14:textId="77777777" w:rsidR="00A46244" w:rsidRPr="00A46244" w:rsidRDefault="00A46244" w:rsidP="00355C6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F2F2F2"/>
          </w:tcPr>
          <w:p w14:paraId="5F6016EF" w14:textId="01CDA61B" w:rsidR="00A46244" w:rsidRPr="00A46244" w:rsidRDefault="00A46244" w:rsidP="00355C6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46244" w14:paraId="6092B8D6" w14:textId="045CB15C" w:rsidTr="00A46244">
        <w:trPr>
          <w:trHeight w:val="306"/>
        </w:trPr>
        <w:tc>
          <w:tcPr>
            <w:tcW w:w="1276" w:type="dxa"/>
            <w:shd w:val="clear" w:color="auto" w:fill="F2F2F2"/>
          </w:tcPr>
          <w:p w14:paraId="6035D6A2" w14:textId="77777777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Project</w:t>
            </w:r>
          </w:p>
        </w:tc>
        <w:tc>
          <w:tcPr>
            <w:tcW w:w="956" w:type="dxa"/>
            <w:shd w:val="clear" w:color="auto" w:fill="F2F2F2"/>
          </w:tcPr>
          <w:p w14:paraId="0C77FAA4" w14:textId="4F8EDC30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Hours</w:t>
            </w:r>
          </w:p>
        </w:tc>
        <w:tc>
          <w:tcPr>
            <w:tcW w:w="1326" w:type="dxa"/>
            <w:tcBorders>
              <w:right w:val="single" w:sz="4" w:space="0" w:color="auto"/>
            </w:tcBorders>
            <w:shd w:val="clear" w:color="auto" w:fill="F2F2F2"/>
          </w:tcPr>
          <w:p w14:paraId="1DEF9707" w14:textId="17518D72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Billable Amount</w:t>
            </w:r>
          </w:p>
        </w:tc>
        <w:tc>
          <w:tcPr>
            <w:tcW w:w="990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</w:tcBorders>
            <w:shd w:val="clear" w:color="auto" w:fill="F2F2F2"/>
          </w:tcPr>
          <w:p w14:paraId="71D72DBB" w14:textId="056E423E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Hours</w:t>
            </w:r>
          </w:p>
        </w:tc>
        <w:tc>
          <w:tcPr>
            <w:tcW w:w="1386" w:type="dxa"/>
            <w:shd w:val="clear" w:color="auto" w:fill="F2F2F2"/>
          </w:tcPr>
          <w:p w14:paraId="67025C10" w14:textId="77777777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Billable amount</w:t>
            </w:r>
          </w:p>
        </w:tc>
        <w:tc>
          <w:tcPr>
            <w:tcW w:w="1320" w:type="dxa"/>
            <w:shd w:val="clear" w:color="auto" w:fill="F2F2F2"/>
          </w:tcPr>
          <w:p w14:paraId="0DBCD06E" w14:textId="2107F6F3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772" w:type="dxa"/>
            <w:shd w:val="clear" w:color="auto" w:fill="F2F2F2"/>
          </w:tcPr>
          <w:p w14:paraId="730CC46D" w14:textId="31AE7B4C" w:rsidR="00A46244" w:rsidRPr="00A46244" w:rsidRDefault="00A46244">
            <w:pPr>
              <w:rPr>
                <w:b/>
                <w:bCs/>
                <w:sz w:val="16"/>
                <w:szCs w:val="16"/>
              </w:rPr>
            </w:pPr>
            <w:r w:rsidRPr="00A46244">
              <w:rPr>
                <w:b/>
                <w:bCs/>
                <w:sz w:val="16"/>
                <w:szCs w:val="16"/>
              </w:rPr>
              <w:t>Budget Used</w:t>
            </w:r>
          </w:p>
        </w:tc>
      </w:tr>
      <w:tr w:rsidR="00A46244" w14:paraId="4249EC09" w14:textId="4BD877AB" w:rsidTr="00A46244">
        <w:trPr>
          <w:trHeight w:val="325"/>
        </w:trPr>
        <w:tc>
          <w:tcPr>
            <w:tcW w:w="1276" w:type="dxa"/>
          </w:tcPr>
          <w:p w14:paraId="77C9E093" w14:textId="77777777" w:rsidR="00A46244" w:rsidRPr="00A46244" w:rsidRDefault="00A46244">
            <w:pPr>
              <w:rPr>
                <w:sz w:val="16"/>
                <w:szCs w:val="16"/>
              </w:rPr>
            </w:pPr>
            <w:r w:rsidRPr="00A46244">
              <w:rPr>
                <w:sz w:val="16"/>
                <w:szCs w:val="16"/>
              </w:rPr>
              <w:t xml:space="preserve">1925 - </w:t>
            </w:r>
            <w:proofErr w:type="spellStart"/>
            <w:r w:rsidRPr="00A46244">
              <w:rPr>
                <w:sz w:val="16"/>
                <w:szCs w:val="16"/>
              </w:rPr>
              <w:t>Barblok</w:t>
            </w:r>
            <w:proofErr w:type="spellEnd"/>
          </w:p>
        </w:tc>
        <w:tc>
          <w:tcPr>
            <w:tcW w:w="956" w:type="dxa"/>
          </w:tcPr>
          <w:p w14:paraId="16B96AC1" w14:textId="3E347015" w:rsidR="00A46244" w:rsidRPr="00A46244" w:rsidRDefault="00A46244" w:rsidP="00F23396">
            <w:pPr>
              <w:jc w:val="right"/>
              <w:rPr>
                <w:sz w:val="16"/>
                <w:szCs w:val="16"/>
              </w:rPr>
            </w:pPr>
            <w:r w:rsidRPr="00A46244">
              <w:rPr>
                <w:sz w:val="16"/>
                <w:szCs w:val="16"/>
              </w:rPr>
              <w:t>30.00 hrs</w:t>
            </w:r>
          </w:p>
        </w:tc>
        <w:tc>
          <w:tcPr>
            <w:tcW w:w="1326" w:type="dxa"/>
            <w:tcBorders>
              <w:right w:val="single" w:sz="4" w:space="0" w:color="auto"/>
            </w:tcBorders>
          </w:tcPr>
          <w:p w14:paraId="07303477" w14:textId="3D717973" w:rsidR="00A46244" w:rsidRPr="00A46244" w:rsidRDefault="00A46244" w:rsidP="00F23396">
            <w:pPr>
              <w:jc w:val="right"/>
              <w:rPr>
                <w:sz w:val="16"/>
                <w:szCs w:val="16"/>
              </w:rPr>
            </w:pPr>
            <w:r w:rsidRPr="00A46244">
              <w:rPr>
                <w:sz w:val="16"/>
                <w:szCs w:val="16"/>
              </w:rPr>
              <w:t>$3150.00</w:t>
            </w:r>
          </w:p>
        </w:tc>
        <w:tc>
          <w:tcPr>
            <w:tcW w:w="990" w:type="dxa"/>
            <w:tcBorders>
              <w:top w:val="single" w:sz="4" w:space="0" w:color="D9D9D9"/>
              <w:left w:val="single" w:sz="4" w:space="0" w:color="auto"/>
              <w:bottom w:val="nil"/>
            </w:tcBorders>
            <w:shd w:val="clear" w:color="auto" w:fill="auto"/>
          </w:tcPr>
          <w:p w14:paraId="6241319F" w14:textId="6C512F86" w:rsidR="00A46244" w:rsidRPr="00A46244" w:rsidRDefault="00A46244" w:rsidP="00F23396">
            <w:pPr>
              <w:jc w:val="right"/>
              <w:rPr>
                <w:sz w:val="16"/>
                <w:szCs w:val="16"/>
              </w:rPr>
            </w:pPr>
            <w:r w:rsidRPr="00A46244">
              <w:rPr>
                <w:sz w:val="16"/>
                <w:szCs w:val="16"/>
              </w:rPr>
              <w:t>536.50 hrs</w:t>
            </w:r>
          </w:p>
        </w:tc>
        <w:tc>
          <w:tcPr>
            <w:tcW w:w="1386" w:type="dxa"/>
          </w:tcPr>
          <w:p w14:paraId="7A1993D9" w14:textId="77777777" w:rsidR="00A46244" w:rsidRPr="00A46244" w:rsidRDefault="00A46244" w:rsidP="00F23396">
            <w:pPr>
              <w:jc w:val="right"/>
              <w:rPr>
                <w:sz w:val="16"/>
                <w:szCs w:val="16"/>
              </w:rPr>
            </w:pPr>
            <w:r w:rsidRPr="00A46244">
              <w:rPr>
                <w:sz w:val="16"/>
                <w:szCs w:val="16"/>
              </w:rPr>
              <w:t>$56,201.25</w:t>
            </w:r>
          </w:p>
        </w:tc>
        <w:tc>
          <w:tcPr>
            <w:tcW w:w="1320" w:type="dxa"/>
          </w:tcPr>
          <w:p w14:paraId="3B98F995" w14:textId="16103089" w:rsidR="00A46244" w:rsidRPr="00A46244" w:rsidRDefault="00A46244" w:rsidP="00F23396">
            <w:pPr>
              <w:jc w:val="right"/>
              <w:rPr>
                <w:noProof/>
                <w:sz w:val="16"/>
                <w:szCs w:val="16"/>
              </w:rPr>
            </w:pPr>
            <w:r w:rsidRPr="00A46244">
              <w:rPr>
                <w:noProof/>
                <w:sz w:val="16"/>
                <w:szCs w:val="16"/>
              </w:rPr>
              <w:t>$60,000.00</w:t>
            </w:r>
          </w:p>
        </w:tc>
        <w:tc>
          <w:tcPr>
            <w:tcW w:w="1772" w:type="dxa"/>
          </w:tcPr>
          <w:p w14:paraId="4A73AE84" w14:textId="28E38603" w:rsidR="00A46244" w:rsidRPr="00A46244" w:rsidRDefault="00A46244" w:rsidP="00F23396">
            <w:pPr>
              <w:jc w:val="right"/>
              <w:rPr>
                <w:sz w:val="16"/>
                <w:szCs w:val="16"/>
              </w:rPr>
            </w:pPr>
            <w:r w:rsidRPr="00A46244">
              <w:rPr>
                <w:noProof/>
                <w:sz w:val="16"/>
                <w:szCs w:val="16"/>
              </w:rPr>
              <w:drawing>
                <wp:inline distT="0" distB="0" distL="0" distR="0" wp14:anchorId="6EB2AAFA" wp14:editId="0D127F7F">
                  <wp:extent cx="720000" cy="60322"/>
                  <wp:effectExtent l="0" t="0" r="0" b="0"/>
                  <wp:docPr id="1231866329" name="Picture 1231866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299232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0E705" w14:textId="77777777" w:rsidR="00371865" w:rsidRDefault="00371865" w:rsidP="002116DE">
      <w:pPr>
        <w:pStyle w:val="CDHeading2"/>
      </w:pPr>
      <w:r>
        <w:t>Project Status</w:t>
      </w:r>
    </w:p>
    <w:p w14:paraId="3CDB64D0" w14:textId="77777777" w:rsidR="00D451C5" w:rsidRDefault="00D451C5" w:rsidP="00D451C5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Action Required or Outstanding Issues</w:t>
      </w:r>
    </w:p>
    <w:p w14:paraId="47B749AB" w14:textId="77777777" w:rsidR="00F80FC8" w:rsidRPr="00F23396" w:rsidRDefault="00A6431A" w:rsidP="0000523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F23396">
        <w:rPr>
          <w:sz w:val="20"/>
          <w:szCs w:val="20"/>
        </w:rPr>
        <w:t>Nil</w:t>
      </w:r>
    </w:p>
    <w:p w14:paraId="5D91F13F" w14:textId="77777777" w:rsidR="00171694" w:rsidRDefault="007E2C20" w:rsidP="00DD3113">
      <w:pPr>
        <w:pStyle w:val="CDHeading3"/>
      </w:pPr>
      <w:r>
        <w:t>Task progress</w:t>
      </w:r>
    </w:p>
    <w:tbl>
      <w:tblPr>
        <w:tblStyle w:val="CDTableGrid"/>
        <w:tblW w:w="0" w:type="auto"/>
        <w:tblBorders>
          <w:insideH w:val="single" w:sz="4" w:space="0" w:color="D9D9D9"/>
        </w:tblBorders>
        <w:tblLook w:val="04A0" w:firstRow="1" w:lastRow="0" w:firstColumn="1" w:lastColumn="0" w:noHBand="0" w:noVBand="1"/>
      </w:tblPr>
      <w:tblGrid>
        <w:gridCol w:w="2410"/>
        <w:gridCol w:w="1559"/>
        <w:gridCol w:w="1418"/>
        <w:gridCol w:w="1263"/>
        <w:gridCol w:w="2376"/>
      </w:tblGrid>
      <w:tr w:rsidR="00BB0A39" w14:paraId="70357213" w14:textId="77777777" w:rsidTr="00F2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shd w:val="clear" w:color="auto" w:fill="F2F2F2"/>
          </w:tcPr>
          <w:p w14:paraId="42E0ECB5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Task Title</w:t>
            </w:r>
          </w:p>
        </w:tc>
        <w:tc>
          <w:tcPr>
            <w:tcW w:w="1559" w:type="dxa"/>
            <w:shd w:val="clear" w:color="auto" w:fill="F2F2F2"/>
          </w:tcPr>
          <w:p w14:paraId="49E5A808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In Time Period</w:t>
            </w:r>
          </w:p>
        </w:tc>
        <w:tc>
          <w:tcPr>
            <w:tcW w:w="1418" w:type="dxa"/>
            <w:shd w:val="clear" w:color="auto" w:fill="F2F2F2"/>
          </w:tcPr>
          <w:p w14:paraId="0A6C114D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Total Spent</w:t>
            </w:r>
          </w:p>
        </w:tc>
        <w:tc>
          <w:tcPr>
            <w:tcW w:w="1263" w:type="dxa"/>
            <w:shd w:val="clear" w:color="auto" w:fill="F2F2F2"/>
          </w:tcPr>
          <w:p w14:paraId="6EE07B01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2376" w:type="dxa"/>
            <w:shd w:val="clear" w:color="auto" w:fill="F2F2F2"/>
          </w:tcPr>
          <w:p w14:paraId="34DBD2DF" w14:textId="7142CB83" w:rsidR="00BB0A39" w:rsidRPr="00F23396" w:rsidRDefault="00A135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Budget Usage</w:t>
            </w:r>
          </w:p>
        </w:tc>
      </w:tr>
      <w:tr w:rsidR="00BB0A39" w14:paraId="02828EF7" w14:textId="77777777" w:rsidTr="00F23396">
        <w:tc>
          <w:tcPr>
            <w:tcW w:w="2410" w:type="dxa"/>
          </w:tcPr>
          <w:p w14:paraId="4D664487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Analysis Support</w:t>
            </w:r>
          </w:p>
        </w:tc>
        <w:tc>
          <w:tcPr>
            <w:tcW w:w="1559" w:type="dxa"/>
          </w:tcPr>
          <w:p w14:paraId="675FD22C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$0.00</w:t>
            </w:r>
          </w:p>
        </w:tc>
        <w:tc>
          <w:tcPr>
            <w:tcW w:w="1418" w:type="dxa"/>
          </w:tcPr>
          <w:p w14:paraId="620EC7BC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$0.00</w:t>
            </w:r>
          </w:p>
        </w:tc>
        <w:tc>
          <w:tcPr>
            <w:tcW w:w="1263" w:type="dxa"/>
          </w:tcPr>
          <w:p w14:paraId="6C116AC2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$0.00</w:t>
            </w:r>
          </w:p>
        </w:tc>
        <w:tc>
          <w:tcPr>
            <w:tcW w:w="2376" w:type="dxa"/>
          </w:tcPr>
          <w:p w14:paraId="73399128" w14:textId="77777777" w:rsidR="00BB0A39" w:rsidRDefault="00000000">
            <w:r>
              <w:rPr>
                <w:noProof/>
              </w:rPr>
              <w:drawing>
                <wp:inline distT="0" distB="0" distL="0" distR="0" wp14:anchorId="76E310E4" wp14:editId="000C03F3">
                  <wp:extent cx="1371600" cy="88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337347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39" w14:paraId="3C94C373" w14:textId="77777777" w:rsidTr="00F23396">
        <w:tc>
          <w:tcPr>
            <w:tcW w:w="2410" w:type="dxa"/>
          </w:tcPr>
          <w:p w14:paraId="65B34EB4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1559" w:type="dxa"/>
          </w:tcPr>
          <w:p w14:paraId="2ADF3958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$3150.00</w:t>
            </w:r>
          </w:p>
        </w:tc>
        <w:tc>
          <w:tcPr>
            <w:tcW w:w="1418" w:type="dxa"/>
          </w:tcPr>
          <w:p w14:paraId="50A7A94D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$56201.25</w:t>
            </w:r>
          </w:p>
        </w:tc>
        <w:tc>
          <w:tcPr>
            <w:tcW w:w="1263" w:type="dxa"/>
          </w:tcPr>
          <w:p w14:paraId="4B16E1FD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$60000.00</w:t>
            </w:r>
          </w:p>
        </w:tc>
        <w:tc>
          <w:tcPr>
            <w:tcW w:w="2376" w:type="dxa"/>
          </w:tcPr>
          <w:p w14:paraId="47E879C8" w14:textId="77777777" w:rsidR="00BB0A39" w:rsidRDefault="00000000">
            <w:r>
              <w:rPr>
                <w:noProof/>
              </w:rPr>
              <w:drawing>
                <wp:inline distT="0" distB="0" distL="0" distR="0" wp14:anchorId="68004456" wp14:editId="6D4A86E2">
                  <wp:extent cx="1371600" cy="848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299232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AEBCB" w14:textId="77777777" w:rsidR="007230B6" w:rsidRDefault="0072464E" w:rsidP="00DD3113">
      <w:pPr>
        <w:pStyle w:val="CDHeading3"/>
      </w:pPr>
      <w:r>
        <w:t xml:space="preserve">Detailed </w:t>
      </w:r>
      <w:r w:rsidR="00AB3DEF">
        <w:t>time log</w:t>
      </w:r>
    </w:p>
    <w:tbl>
      <w:tblPr>
        <w:tblStyle w:val="CDTableGrid"/>
        <w:tblW w:w="0" w:type="auto"/>
        <w:tblBorders>
          <w:insideH w:val="single" w:sz="4" w:space="0" w:color="D9D9D9"/>
        </w:tblBorders>
        <w:tblLook w:val="04A0" w:firstRow="1" w:lastRow="0" w:firstColumn="1" w:lastColumn="0" w:noHBand="0" w:noVBand="1"/>
      </w:tblPr>
      <w:tblGrid>
        <w:gridCol w:w="1368"/>
        <w:gridCol w:w="1440"/>
        <w:gridCol w:w="5390"/>
        <w:gridCol w:w="828"/>
      </w:tblGrid>
      <w:tr w:rsidR="00BB0A39" w14:paraId="5B0F0B2D" w14:textId="77777777" w:rsidTr="00F2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tcW w:w="1368" w:type="dxa"/>
            <w:shd w:val="clear" w:color="auto" w:fill="F2F2F2"/>
          </w:tcPr>
          <w:p w14:paraId="4DD49C7E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F2F2F2"/>
          </w:tcPr>
          <w:p w14:paraId="70846E21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5390" w:type="dxa"/>
            <w:shd w:val="clear" w:color="auto" w:fill="F2F2F2"/>
          </w:tcPr>
          <w:p w14:paraId="2381D875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828" w:type="dxa"/>
            <w:shd w:val="clear" w:color="auto" w:fill="F2F2F2"/>
          </w:tcPr>
          <w:p w14:paraId="4759CCB5" w14:textId="77777777" w:rsidR="00BB0A39" w:rsidRPr="00F23396" w:rsidRDefault="00000000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Hours</w:t>
            </w:r>
          </w:p>
        </w:tc>
      </w:tr>
      <w:tr w:rsidR="00BB0A39" w14:paraId="10851283" w14:textId="77777777" w:rsidTr="00F23396">
        <w:tc>
          <w:tcPr>
            <w:tcW w:w="1368" w:type="dxa"/>
          </w:tcPr>
          <w:p w14:paraId="6B2CABDD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2024-11-11</w:t>
            </w:r>
          </w:p>
        </w:tc>
        <w:tc>
          <w:tcPr>
            <w:tcW w:w="1440" w:type="dxa"/>
          </w:tcPr>
          <w:p w14:paraId="2BCA3A6B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082FDB8A" w14:textId="2725FAA6" w:rsidR="00BB0A39" w:rsidRPr="00F23396" w:rsidRDefault="00000000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Adjusting infeed barb unit drawings to suit feedback</w:t>
            </w:r>
            <w:r w:rsidRPr="00F23396">
              <w:rPr>
                <w:sz w:val="20"/>
                <w:szCs w:val="20"/>
              </w:rPr>
              <w:br/>
              <w:t xml:space="preserve">Creating more structure around end cap </w:t>
            </w:r>
            <w:r w:rsidRPr="00F23396">
              <w:rPr>
                <w:sz w:val="20"/>
                <w:szCs w:val="20"/>
              </w:rPr>
              <w:br/>
              <w:t xml:space="preserve"> - disengagement mechanism</w:t>
            </w:r>
            <w:r w:rsidRPr="00F23396">
              <w:rPr>
                <w:sz w:val="20"/>
                <w:szCs w:val="20"/>
              </w:rPr>
              <w:br/>
              <w:t xml:space="preserve"> - Figuring out geometry</w:t>
            </w:r>
            <w:r w:rsidRPr="00F23396">
              <w:rPr>
                <w:sz w:val="20"/>
                <w:szCs w:val="20"/>
              </w:rPr>
              <w:br/>
              <w:t xml:space="preserve"> - Creating </w:t>
            </w:r>
            <w:proofErr w:type="spellStart"/>
            <w:r w:rsidRPr="00F23396">
              <w:rPr>
                <w:sz w:val="20"/>
                <w:szCs w:val="20"/>
              </w:rPr>
              <w:t>counterotating</w:t>
            </w:r>
            <w:proofErr w:type="spellEnd"/>
            <w:r w:rsidRPr="00F23396">
              <w:rPr>
                <w:sz w:val="20"/>
                <w:szCs w:val="20"/>
              </w:rPr>
              <w:t xml:space="preserve"> motion mechanism</w:t>
            </w:r>
          </w:p>
        </w:tc>
        <w:tc>
          <w:tcPr>
            <w:tcW w:w="828" w:type="dxa"/>
          </w:tcPr>
          <w:p w14:paraId="2F05E73E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8.00</w:t>
            </w:r>
          </w:p>
        </w:tc>
      </w:tr>
      <w:tr w:rsidR="00BB0A39" w14:paraId="4ED0742C" w14:textId="77777777" w:rsidTr="00F23396">
        <w:tc>
          <w:tcPr>
            <w:tcW w:w="1368" w:type="dxa"/>
          </w:tcPr>
          <w:p w14:paraId="5C23EF06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2024-11-12</w:t>
            </w:r>
          </w:p>
        </w:tc>
        <w:tc>
          <w:tcPr>
            <w:tcW w:w="1440" w:type="dxa"/>
          </w:tcPr>
          <w:p w14:paraId="6995A54D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2CF358EF" w14:textId="77777777" w:rsidR="00BB0A39" w:rsidRPr="00F23396" w:rsidRDefault="00000000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Reel Capping</w:t>
            </w:r>
            <w:r w:rsidRPr="00F23396">
              <w:rPr>
                <w:sz w:val="20"/>
                <w:szCs w:val="20"/>
              </w:rPr>
              <w:br/>
              <w:t xml:space="preserve"> - Wrestling with the geometry trying to solve space constraint issues</w:t>
            </w:r>
            <w:r w:rsidRPr="00F23396">
              <w:rPr>
                <w:sz w:val="20"/>
                <w:szCs w:val="20"/>
              </w:rPr>
              <w:br/>
              <w:t xml:space="preserve"> - Finding cylinder for actuating</w:t>
            </w:r>
            <w:r w:rsidRPr="00F23396">
              <w:rPr>
                <w:sz w:val="20"/>
                <w:szCs w:val="20"/>
              </w:rPr>
              <w:br/>
              <w:t xml:space="preserve"> - Calculating cylinder force required.</w:t>
            </w:r>
            <w:r w:rsidRPr="00F23396">
              <w:rPr>
                <w:sz w:val="20"/>
                <w:szCs w:val="20"/>
              </w:rPr>
              <w:br/>
              <w:t xml:space="preserve"> - Looking at ways to make things more compact</w:t>
            </w:r>
          </w:p>
        </w:tc>
        <w:tc>
          <w:tcPr>
            <w:tcW w:w="828" w:type="dxa"/>
          </w:tcPr>
          <w:p w14:paraId="0EA79A20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8.25</w:t>
            </w:r>
          </w:p>
        </w:tc>
      </w:tr>
      <w:tr w:rsidR="00BB0A39" w14:paraId="7970793C" w14:textId="77777777" w:rsidTr="00F23396">
        <w:tc>
          <w:tcPr>
            <w:tcW w:w="1368" w:type="dxa"/>
          </w:tcPr>
          <w:p w14:paraId="2E059ED1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2024-11-13</w:t>
            </w:r>
          </w:p>
        </w:tc>
        <w:tc>
          <w:tcPr>
            <w:tcW w:w="1440" w:type="dxa"/>
          </w:tcPr>
          <w:p w14:paraId="28AA81CF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3042996C" w14:textId="77777777" w:rsidR="00BB0A39" w:rsidRPr="00F23396" w:rsidRDefault="00000000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Reel Capping:</w:t>
            </w:r>
            <w:r w:rsidRPr="00F23396">
              <w:rPr>
                <w:sz w:val="20"/>
                <w:szCs w:val="20"/>
              </w:rPr>
              <w:br/>
              <w:t xml:space="preserve"> - putting cylinder into model. </w:t>
            </w:r>
            <w:r w:rsidRPr="00F23396">
              <w:rPr>
                <w:sz w:val="20"/>
                <w:szCs w:val="20"/>
              </w:rPr>
              <w:br/>
              <w:t xml:space="preserve"> - Figuring out geometry.</w:t>
            </w:r>
            <w:r w:rsidRPr="00F23396">
              <w:rPr>
                <w:sz w:val="20"/>
                <w:szCs w:val="20"/>
              </w:rPr>
              <w:br/>
              <w:t xml:space="preserve"> - Iterating,</w:t>
            </w:r>
            <w:r w:rsidRPr="00F23396">
              <w:rPr>
                <w:sz w:val="20"/>
                <w:szCs w:val="20"/>
              </w:rPr>
              <w:br/>
              <w:t xml:space="preserve"> - Mounting of cylinder roughly</w:t>
            </w:r>
            <w:r w:rsidRPr="00F23396">
              <w:rPr>
                <w:sz w:val="20"/>
                <w:szCs w:val="20"/>
              </w:rPr>
              <w:br/>
              <w:t xml:space="preserve"> - Getting geometry to work</w:t>
            </w:r>
            <w:r w:rsidRPr="00F23396">
              <w:rPr>
                <w:sz w:val="20"/>
                <w:szCs w:val="20"/>
              </w:rPr>
              <w:br/>
              <w:t xml:space="preserve"> - adding in details for bearings &amp; pivots etc.</w:t>
            </w:r>
          </w:p>
        </w:tc>
        <w:tc>
          <w:tcPr>
            <w:tcW w:w="828" w:type="dxa"/>
          </w:tcPr>
          <w:p w14:paraId="0604990F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8.00</w:t>
            </w:r>
          </w:p>
        </w:tc>
      </w:tr>
      <w:tr w:rsidR="00BB0A39" w14:paraId="0505A80D" w14:textId="77777777" w:rsidTr="00F23396">
        <w:tc>
          <w:tcPr>
            <w:tcW w:w="1368" w:type="dxa"/>
          </w:tcPr>
          <w:p w14:paraId="6AE7FA1D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2024-11-14</w:t>
            </w:r>
          </w:p>
        </w:tc>
        <w:tc>
          <w:tcPr>
            <w:tcW w:w="1440" w:type="dxa"/>
          </w:tcPr>
          <w:p w14:paraId="60732C89" w14:textId="77777777" w:rsidR="00BB0A39" w:rsidRPr="00F23396" w:rsidRDefault="00000000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3D80634E" w14:textId="77777777" w:rsidR="00BB0A39" w:rsidRPr="00F23396" w:rsidRDefault="00000000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Reel Capping mechanism</w:t>
            </w:r>
            <w:r w:rsidRPr="00F23396">
              <w:rPr>
                <w:sz w:val="20"/>
                <w:szCs w:val="20"/>
              </w:rPr>
              <w:br/>
              <w:t xml:space="preserve"> - figuring out details, adding in support for cylinder. </w:t>
            </w:r>
            <w:r w:rsidRPr="00F23396">
              <w:rPr>
                <w:sz w:val="20"/>
                <w:szCs w:val="20"/>
              </w:rPr>
              <w:br/>
              <w:t xml:space="preserve"> - figuring out manufacturing of arm.</w:t>
            </w:r>
          </w:p>
        </w:tc>
        <w:tc>
          <w:tcPr>
            <w:tcW w:w="828" w:type="dxa"/>
          </w:tcPr>
          <w:p w14:paraId="016E7185" w14:textId="77777777" w:rsidR="00BB0A39" w:rsidRPr="00F23396" w:rsidRDefault="00000000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5.75</w:t>
            </w:r>
          </w:p>
        </w:tc>
      </w:tr>
    </w:tbl>
    <w:p w14:paraId="450CBF0F" w14:textId="77777777" w:rsidR="00B62757" w:rsidRPr="00B62757" w:rsidRDefault="00B62757" w:rsidP="00B62757"/>
    <w:p w14:paraId="150A7A9A" w14:textId="77777777" w:rsidR="00371865" w:rsidRDefault="00DD3113" w:rsidP="00DD3113">
      <w:pPr>
        <w:pStyle w:val="CDHeading2"/>
      </w:pPr>
      <w:r>
        <w:lastRenderedPageBreak/>
        <w:t>S</w:t>
      </w:r>
      <w:r w:rsidR="00371865">
        <w:t xml:space="preserve">ummary of </w:t>
      </w:r>
      <w:r w:rsidR="00770256">
        <w:t>T</w:t>
      </w:r>
      <w:r w:rsidR="00371865">
        <w:t>asks</w:t>
      </w:r>
    </w:p>
    <w:p w14:paraId="4E0E197F" w14:textId="77777777" w:rsidR="00C24C41" w:rsidRPr="0002069A" w:rsidRDefault="00D451C5" w:rsidP="0002069A">
      <w:pPr>
        <w:pStyle w:val="CDHeading3"/>
        <w:rPr>
          <w:rFonts w:eastAsia="Times New Roman"/>
          <w:b w:val="0"/>
          <w:bCs w:val="0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 xml:space="preserve">Tasks Completed </w:t>
      </w:r>
      <w:r w:rsidR="00F71ABF">
        <w:rPr>
          <w:rStyle w:val="Strong"/>
          <w:rFonts w:eastAsia="Times New Roman"/>
          <w:b/>
          <w:bCs/>
          <w:shd w:val="clear" w:color="auto" w:fill="FFFFFF"/>
        </w:rPr>
        <w:t xml:space="preserve">last </w:t>
      </w:r>
      <w:r w:rsidRPr="00D451C5">
        <w:rPr>
          <w:rStyle w:val="Strong"/>
          <w:rFonts w:eastAsia="Times New Roman"/>
          <w:b/>
          <w:bCs/>
          <w:shd w:val="clear" w:color="auto" w:fill="FFFFFF"/>
        </w:rPr>
        <w:t>Week</w:t>
      </w:r>
    </w:p>
    <w:p w14:paraId="0DF4F5C8" w14:textId="77777777" w:rsidR="00D451C5" w:rsidRDefault="00D451C5" w:rsidP="00D451C5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Tasks Not Completed This Week</w:t>
      </w:r>
    </w:p>
    <w:p w14:paraId="0985A891" w14:textId="77777777" w:rsidR="00C34AC6" w:rsidRPr="00C34AC6" w:rsidRDefault="00C34AC6" w:rsidP="00C34AC6">
      <w:pPr>
        <w:pStyle w:val="ListParagraph"/>
        <w:numPr>
          <w:ilvl w:val="0"/>
          <w:numId w:val="29"/>
        </w:numPr>
      </w:pPr>
    </w:p>
    <w:p w14:paraId="67A06AE9" w14:textId="77777777" w:rsidR="00C92A29" w:rsidRDefault="00D451C5" w:rsidP="00C92A29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Goals For Next Week</w:t>
      </w:r>
    </w:p>
    <w:p w14:paraId="10325B3E" w14:textId="77777777" w:rsidR="00C34AC6" w:rsidRPr="00C34AC6" w:rsidRDefault="00C34AC6" w:rsidP="00C34AC6">
      <w:pPr>
        <w:pStyle w:val="ListParagraph"/>
        <w:numPr>
          <w:ilvl w:val="0"/>
          <w:numId w:val="29"/>
        </w:numPr>
      </w:pPr>
    </w:p>
    <w:sectPr w:rsidR="00C34AC6" w:rsidRPr="00C34AC6" w:rsidSect="00355C6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531" w:left="1440" w:header="71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6558A" w14:textId="77777777" w:rsidR="00451F9E" w:rsidRDefault="00451F9E" w:rsidP="00785CD3">
      <w:pPr>
        <w:spacing w:after="0" w:line="240" w:lineRule="auto"/>
      </w:pPr>
      <w:r>
        <w:separator/>
      </w:r>
    </w:p>
  </w:endnote>
  <w:endnote w:type="continuationSeparator" w:id="0">
    <w:p w14:paraId="154F7A2B" w14:textId="77777777" w:rsidR="00451F9E" w:rsidRDefault="00451F9E" w:rsidP="00785CD3">
      <w:pPr>
        <w:spacing w:after="0" w:line="240" w:lineRule="auto"/>
      </w:pPr>
      <w:r>
        <w:continuationSeparator/>
      </w:r>
    </w:p>
  </w:endnote>
  <w:endnote w:type="continuationNotice" w:id="1">
    <w:p w14:paraId="38C1F752" w14:textId="77777777" w:rsidR="00451F9E" w:rsidRDefault="00451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B68AF" w14:textId="77777777" w:rsidR="00042231" w:rsidRDefault="0041155A" w:rsidP="00364517">
    <w:pPr>
      <w:pStyle w:val="CDFOOTER"/>
      <w:tabs>
        <w:tab w:val="clear" w:pos="9356"/>
        <w:tab w:val="right" w:pos="8931"/>
      </w:tabs>
    </w:pPr>
    <w:fldSimple w:instr=" FILENAME   \* MERGEFORMAT ">
      <w:r>
        <w:rPr>
          <w:noProof/>
        </w:rPr>
        <w:t>Weekly Report 30.09 - 06.10.docx</w:t>
      </w:r>
    </w:fldSimple>
    <w:r w:rsidR="00785CD3" w:rsidRPr="001E62AD">
      <w:tab/>
      <w:t xml:space="preserve">Page </w:t>
    </w:r>
    <w:r w:rsidR="00785CD3" w:rsidRPr="001E62AD">
      <w:fldChar w:fldCharType="begin"/>
    </w:r>
    <w:r w:rsidR="00785CD3" w:rsidRPr="001E62AD">
      <w:instrText xml:space="preserve"> PAGE  \* Arabic  \* MERGEFORMAT </w:instrText>
    </w:r>
    <w:r w:rsidR="00785CD3" w:rsidRPr="001E62AD">
      <w:fldChar w:fldCharType="separate"/>
    </w:r>
    <w:r w:rsidR="0049501F">
      <w:rPr>
        <w:noProof/>
      </w:rPr>
      <w:t>2</w:t>
    </w:r>
    <w:r w:rsidR="00785CD3" w:rsidRPr="001E62AD">
      <w:fldChar w:fldCharType="end"/>
    </w:r>
    <w:r w:rsidR="00785CD3" w:rsidRPr="001E62AD">
      <w:t xml:space="preserve"> of </w:t>
    </w:r>
    <w:r w:rsidR="00B85C8E">
      <w:rPr>
        <w:noProof/>
      </w:rPr>
      <w:fldChar w:fldCharType="begin"/>
    </w:r>
    <w:r w:rsidR="00B85C8E">
      <w:rPr>
        <w:noProof/>
      </w:rPr>
      <w:instrText xml:space="preserve"> NUMPAGES   \* MERGEFORMAT </w:instrText>
    </w:r>
    <w:r w:rsidR="00B85C8E">
      <w:rPr>
        <w:noProof/>
      </w:rPr>
      <w:fldChar w:fldCharType="separate"/>
    </w:r>
    <w:r w:rsidR="0049501F">
      <w:rPr>
        <w:noProof/>
      </w:rPr>
      <w:t>2</w:t>
    </w:r>
    <w:r w:rsidR="00B85C8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A0FB9" w14:textId="77777777" w:rsidR="00070F07" w:rsidRDefault="00070F07" w:rsidP="00070F07">
    <w:pPr>
      <w:pStyle w:val="Header"/>
      <w:jc w:val="right"/>
    </w:pPr>
  </w:p>
  <w:p w14:paraId="1D8A2F42" w14:textId="77777777" w:rsidR="00070F07" w:rsidRDefault="00070F07" w:rsidP="00070F07">
    <w:pPr>
      <w:pStyle w:val="CDFOOTER"/>
      <w:tabs>
        <w:tab w:val="right" w:pos="8931"/>
      </w:tabs>
      <w:rPr>
        <w:b/>
        <w:color w:val="44474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B80EC03" wp14:editId="0BEB06FC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0" b="0"/>
              <wp:wrapNone/>
              <wp:docPr id="550459458" name="Straight Connector 5504594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3AE39" id="Straight Connector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BUsfpd3AAAAAYBAAAPAAAAZHJz&#10;L2Rvd25yZXYueG1sTI9BT8JAEIXvJPyHzZB4gy0o1dRuCSHhaixq4nHpjm2xO1u7C6z8esZ40OO8&#10;9/LeN/kq2k6ccPCtIwXzWQICqXKmpVrB68t2+gDCB01Gd45QwTd6WBXjUa4z485U4mkXasEl5DOt&#10;oAmhz6T0VYNW+5nrkdj7cIPVgc+hlmbQZy63nVwkSSqtbokXGt3jpsHqc3e0CuzT5e3wdcDt0sf3&#10;zXO8lJVdlkrdTOL6EUTAGP7C8IPP6FAw094dyXjRKeBHgoJpeg+C3dt0fgdi/yvIIpf/8Ysr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FSx+l3cAAAABgEAAA8AAAAAAAAAAAAAAAAA&#10;GgQAAGRycy9kb3ducmV2LnhtbFBLBQYAAAAABAAEAPMAAAAjBQAAAAA=&#10;" strokecolor="#3d4e44" strokeweight=".25pt"/>
          </w:pict>
        </mc:Fallback>
      </mc:AlternateContent>
    </w:r>
    <w:proofErr w:type="gramStart"/>
    <w:r>
      <w:rPr>
        <w:b/>
        <w:color w:val="44474E"/>
      </w:rPr>
      <w:t>AUCKLAND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5943C4FA" w14:textId="77777777" w:rsidR="00070F07" w:rsidRDefault="00070F07" w:rsidP="00070F07">
    <w:pPr>
      <w:pStyle w:val="CDFOOTER"/>
      <w:tabs>
        <w:tab w:val="right" w:pos="8931"/>
      </w:tabs>
      <w:rPr>
        <w:b/>
        <w:color w:val="F47A20"/>
      </w:rPr>
    </w:pPr>
    <w:proofErr w:type="gramStart"/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proofErr w:type="gramEnd"/>
    <w:r>
      <w:rPr>
        <w:color w:val="44474E"/>
      </w:rPr>
      <w:t xml:space="preserve">  P 64 9 379 7357 </w:t>
    </w:r>
  </w:p>
  <w:p w14:paraId="17E88809" w14:textId="77777777" w:rsidR="00785CD3" w:rsidRDefault="00070F07" w:rsidP="00070F07">
    <w:pPr>
      <w:pStyle w:val="CDFOOTER"/>
      <w:tabs>
        <w:tab w:val="clear" w:pos="9356"/>
        <w:tab w:val="right" w:pos="8931"/>
      </w:tabs>
    </w:pPr>
    <w:r>
      <w:rPr>
        <w:b/>
        <w:color w:val="F47A20"/>
      </w:rPr>
      <w:t>www.caliberdesign.co.nz</w:t>
    </w:r>
    <w:r w:rsidR="00785CD3" w:rsidRPr="001E62AD">
      <w:tab/>
      <w:t xml:space="preserve">Page </w:t>
    </w:r>
    <w:r w:rsidR="00785CD3" w:rsidRPr="001E62AD">
      <w:fldChar w:fldCharType="begin"/>
    </w:r>
    <w:r w:rsidR="00785CD3" w:rsidRPr="001E62AD">
      <w:instrText xml:space="preserve"> PAGE  \* Arabic  \* MERGEFORMAT </w:instrText>
    </w:r>
    <w:r w:rsidR="00785CD3" w:rsidRPr="001E62AD">
      <w:fldChar w:fldCharType="separate"/>
    </w:r>
    <w:r w:rsidR="0049501F">
      <w:rPr>
        <w:noProof/>
      </w:rPr>
      <w:t>1</w:t>
    </w:r>
    <w:r w:rsidR="00785CD3" w:rsidRPr="001E62AD">
      <w:fldChar w:fldCharType="end"/>
    </w:r>
    <w:r w:rsidR="00785CD3" w:rsidRPr="001E62AD">
      <w:t xml:space="preserve"> of </w:t>
    </w:r>
    <w:r w:rsidR="00B85C8E">
      <w:rPr>
        <w:noProof/>
      </w:rPr>
      <w:fldChar w:fldCharType="begin"/>
    </w:r>
    <w:r w:rsidR="00B85C8E">
      <w:rPr>
        <w:noProof/>
      </w:rPr>
      <w:instrText xml:space="preserve"> NUMPAGES   \* MERGEFORMAT </w:instrText>
    </w:r>
    <w:r w:rsidR="00B85C8E">
      <w:rPr>
        <w:noProof/>
      </w:rPr>
      <w:fldChar w:fldCharType="separate"/>
    </w:r>
    <w:r w:rsidR="0049501F">
      <w:rPr>
        <w:noProof/>
      </w:rPr>
      <w:t>2</w:t>
    </w:r>
    <w:r w:rsidR="00B85C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87C81" w14:textId="77777777" w:rsidR="00451F9E" w:rsidRDefault="00451F9E" w:rsidP="00785CD3">
      <w:pPr>
        <w:spacing w:after="0" w:line="240" w:lineRule="auto"/>
      </w:pPr>
      <w:r>
        <w:separator/>
      </w:r>
    </w:p>
  </w:footnote>
  <w:footnote w:type="continuationSeparator" w:id="0">
    <w:p w14:paraId="33713B53" w14:textId="77777777" w:rsidR="00451F9E" w:rsidRDefault="00451F9E" w:rsidP="00785CD3">
      <w:pPr>
        <w:spacing w:after="0" w:line="240" w:lineRule="auto"/>
      </w:pPr>
      <w:r>
        <w:continuationSeparator/>
      </w:r>
    </w:p>
  </w:footnote>
  <w:footnote w:type="continuationNotice" w:id="1">
    <w:p w14:paraId="3666B1AB" w14:textId="77777777" w:rsidR="00451F9E" w:rsidRDefault="00451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13EAB" w14:textId="77777777" w:rsidR="00785CD3" w:rsidRDefault="004B65C5" w:rsidP="004B65C5">
    <w:pPr>
      <w:pStyle w:val="Header"/>
      <w:rPr>
        <w:noProof/>
        <w:lang w:eastAsia="en-NZ"/>
      </w:rPr>
    </w:pPr>
    <w:r>
      <w:rPr>
        <w:noProof/>
        <w:lang w:eastAsia="en-NZ"/>
      </w:rPr>
      <w:drawing>
        <wp:anchor distT="0" distB="0" distL="114300" distR="114300" simplePos="0" relativeHeight="251658241" behindDoc="1" locked="0" layoutInCell="1" allowOverlap="1" wp14:anchorId="4D10F406" wp14:editId="1E6E775A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360727" cy="461395"/>
          <wp:effectExtent l="0" t="0" r="1270" b="0"/>
          <wp:wrapNone/>
          <wp:docPr id="1556073166" name="Picture 1556073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 Favicon Wh M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40" t="8695" r="18840" b="11594"/>
                  <a:stretch/>
                </pic:blipFill>
                <pic:spPr bwMode="auto">
                  <a:xfrm>
                    <a:off x="0" y="0"/>
                    <a:ext cx="360727" cy="461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0F7D">
      <w:rPr>
        <w:noProof/>
        <w:color w:val="3D4E44"/>
        <w:sz w:val="16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383A0" w14:textId="06630F1F" w:rsidR="001910B4" w:rsidRDefault="001910B4" w:rsidP="00355C6B">
    <w:pPr>
      <w:pStyle w:val="CDHeading1"/>
      <w:spacing w:before="0"/>
      <w:rPr>
        <w:noProof/>
        <w:lang w:val="en-US"/>
      </w:rPr>
    </w:pPr>
    <w:r w:rsidRPr="001910B4">
      <w:rPr>
        <w:noProof/>
        <w:lang w:eastAsia="en-NZ"/>
      </w:rPr>
      <w:drawing>
        <wp:anchor distT="0" distB="0" distL="114300" distR="114300" simplePos="0" relativeHeight="251658240" behindDoc="1" locked="0" layoutInCell="1" allowOverlap="1" wp14:anchorId="0EE58420" wp14:editId="160A7D98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2159635" cy="381000"/>
          <wp:effectExtent l="0" t="0" r="0" b="0"/>
          <wp:wrapNone/>
          <wp:docPr id="1265164317" name="Picture 12651643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 Logo Wh 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5C6B">
      <w:rPr>
        <w:noProof/>
        <w:lang w:val="en-US"/>
      </w:rPr>
      <w:t>Project Report</w:t>
    </w:r>
  </w:p>
  <w:p w14:paraId="745220E4" w14:textId="60F133FE" w:rsidR="00355C6B" w:rsidRPr="00355C6B" w:rsidRDefault="009B64C6" w:rsidP="00355C6B">
    <w:pPr>
      <w:pStyle w:val="CDTitle"/>
      <w:rPr>
        <w:lang w:val="en-US"/>
      </w:rPr>
    </w:pPr>
    <w:r>
      <w:rPr>
        <w:noProof/>
        <w:lang w:val="en-US"/>
      </w:rPr>
      <w:t xml:space="preserve">Time Period: </w:t>
    </w:r>
    <w:r w:rsidR="00355C6B">
      <w:rPr>
        <w:noProof/>
        <w:lang w:val="en-US"/>
      </w:rPr>
      <w:t>2024.11.11 –11.17</w:t>
    </w:r>
  </w:p>
  <w:p w14:paraId="519D772D" w14:textId="77777777" w:rsidR="00785CD3" w:rsidRDefault="00785CD3" w:rsidP="001910B4">
    <w:pPr>
      <w:pStyle w:val="Header"/>
      <w:tabs>
        <w:tab w:val="clear" w:pos="902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606B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D6487"/>
    <w:multiLevelType w:val="hybridMultilevel"/>
    <w:tmpl w:val="ADA29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3567"/>
    <w:multiLevelType w:val="hybridMultilevel"/>
    <w:tmpl w:val="CBC6E1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160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B53FCF"/>
    <w:multiLevelType w:val="hybridMultilevel"/>
    <w:tmpl w:val="43A810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7426"/>
    <w:multiLevelType w:val="hybridMultilevel"/>
    <w:tmpl w:val="8D462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55D1"/>
    <w:multiLevelType w:val="hybridMultilevel"/>
    <w:tmpl w:val="FDD6A1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43BA"/>
    <w:multiLevelType w:val="hybridMultilevel"/>
    <w:tmpl w:val="0D4A36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595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74128C1"/>
    <w:multiLevelType w:val="hybridMultilevel"/>
    <w:tmpl w:val="B5CE33A8"/>
    <w:lvl w:ilvl="0" w:tplc="4600DB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871DF"/>
    <w:multiLevelType w:val="hybridMultilevel"/>
    <w:tmpl w:val="ADAC4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17BC5"/>
    <w:multiLevelType w:val="hybridMultilevel"/>
    <w:tmpl w:val="07CC94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4468F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4386B5F"/>
    <w:multiLevelType w:val="hybridMultilevel"/>
    <w:tmpl w:val="DC6EE88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0415DC"/>
    <w:multiLevelType w:val="hybridMultilevel"/>
    <w:tmpl w:val="B9684C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251F"/>
    <w:multiLevelType w:val="hybridMultilevel"/>
    <w:tmpl w:val="7C7636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09F"/>
    <w:multiLevelType w:val="hybridMultilevel"/>
    <w:tmpl w:val="9F0AE1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D53B4"/>
    <w:multiLevelType w:val="hybridMultilevel"/>
    <w:tmpl w:val="D2409A9C"/>
    <w:lvl w:ilvl="0" w:tplc="BA3E7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05CD8"/>
    <w:multiLevelType w:val="hybridMultilevel"/>
    <w:tmpl w:val="3C1A0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BDE"/>
    <w:multiLevelType w:val="multilevel"/>
    <w:tmpl w:val="4D60C870"/>
    <w:lvl w:ilvl="0">
      <w:start w:val="1"/>
      <w:numFmt w:val="decimal"/>
      <w:pStyle w:val="CD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DHeading3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F5631FC"/>
    <w:multiLevelType w:val="hybridMultilevel"/>
    <w:tmpl w:val="59DCE4FE"/>
    <w:lvl w:ilvl="0" w:tplc="3288F0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A5A9F"/>
    <w:multiLevelType w:val="hybridMultilevel"/>
    <w:tmpl w:val="4F1C5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EF4"/>
    <w:multiLevelType w:val="hybridMultilevel"/>
    <w:tmpl w:val="F62C9BA4"/>
    <w:lvl w:ilvl="0" w:tplc="92486B50">
      <w:start w:val="1"/>
      <w:numFmt w:val="decimal"/>
      <w:pStyle w:val="CDBodyTextNumberedList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561378"/>
    <w:multiLevelType w:val="hybridMultilevel"/>
    <w:tmpl w:val="67800146"/>
    <w:lvl w:ilvl="0" w:tplc="2ED62842">
      <w:start w:val="1"/>
      <w:numFmt w:val="bullet"/>
      <w:pStyle w:val="CDBodyText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82975"/>
    <w:multiLevelType w:val="hybridMultilevel"/>
    <w:tmpl w:val="5060FE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11018">
    <w:abstractNumId w:val="23"/>
  </w:num>
  <w:num w:numId="2" w16cid:durableId="569265700">
    <w:abstractNumId w:val="22"/>
  </w:num>
  <w:num w:numId="3" w16cid:durableId="712970521">
    <w:abstractNumId w:val="22"/>
    <w:lvlOverride w:ilvl="0">
      <w:startOverride w:val="1"/>
    </w:lvlOverride>
  </w:num>
  <w:num w:numId="4" w16cid:durableId="165942293">
    <w:abstractNumId w:val="22"/>
    <w:lvlOverride w:ilvl="0">
      <w:startOverride w:val="1"/>
    </w:lvlOverride>
  </w:num>
  <w:num w:numId="5" w16cid:durableId="1087732379">
    <w:abstractNumId w:val="22"/>
    <w:lvlOverride w:ilvl="0">
      <w:startOverride w:val="1"/>
    </w:lvlOverride>
  </w:num>
  <w:num w:numId="6" w16cid:durableId="2062052473">
    <w:abstractNumId w:val="20"/>
  </w:num>
  <w:num w:numId="7" w16cid:durableId="2084722155">
    <w:abstractNumId w:val="9"/>
  </w:num>
  <w:num w:numId="8" w16cid:durableId="34503702">
    <w:abstractNumId w:val="8"/>
  </w:num>
  <w:num w:numId="9" w16cid:durableId="635836936">
    <w:abstractNumId w:val="10"/>
  </w:num>
  <w:num w:numId="10" w16cid:durableId="1074282785">
    <w:abstractNumId w:val="17"/>
  </w:num>
  <w:num w:numId="11" w16cid:durableId="1377781954">
    <w:abstractNumId w:val="14"/>
  </w:num>
  <w:num w:numId="12" w16cid:durableId="2018999883">
    <w:abstractNumId w:val="6"/>
  </w:num>
  <w:num w:numId="13" w16cid:durableId="1788741201">
    <w:abstractNumId w:val="7"/>
  </w:num>
  <w:num w:numId="14" w16cid:durableId="1094012758">
    <w:abstractNumId w:val="21"/>
  </w:num>
  <w:num w:numId="15" w16cid:durableId="900675551">
    <w:abstractNumId w:val="12"/>
  </w:num>
  <w:num w:numId="16" w16cid:durableId="1923759182">
    <w:abstractNumId w:val="3"/>
  </w:num>
  <w:num w:numId="17" w16cid:durableId="1148519211">
    <w:abstractNumId w:val="23"/>
  </w:num>
  <w:num w:numId="18" w16cid:durableId="5057541">
    <w:abstractNumId w:val="22"/>
  </w:num>
  <w:num w:numId="19" w16cid:durableId="1285228913">
    <w:abstractNumId w:val="19"/>
  </w:num>
  <w:num w:numId="20" w16cid:durableId="2102136200">
    <w:abstractNumId w:val="15"/>
  </w:num>
  <w:num w:numId="21" w16cid:durableId="1917014974">
    <w:abstractNumId w:val="4"/>
  </w:num>
  <w:num w:numId="22" w16cid:durableId="1878349935">
    <w:abstractNumId w:val="11"/>
  </w:num>
  <w:num w:numId="23" w16cid:durableId="1675525878">
    <w:abstractNumId w:val="24"/>
  </w:num>
  <w:num w:numId="24" w16cid:durableId="1174148606">
    <w:abstractNumId w:val="1"/>
  </w:num>
  <w:num w:numId="25" w16cid:durableId="697893729">
    <w:abstractNumId w:val="13"/>
  </w:num>
  <w:num w:numId="26" w16cid:durableId="2047486477">
    <w:abstractNumId w:val="16"/>
  </w:num>
  <w:num w:numId="27" w16cid:durableId="1048459145">
    <w:abstractNumId w:val="2"/>
  </w:num>
  <w:num w:numId="28" w16cid:durableId="698513530">
    <w:abstractNumId w:val="18"/>
  </w:num>
  <w:num w:numId="29" w16cid:durableId="1549148229">
    <w:abstractNumId w:val="5"/>
  </w:num>
  <w:num w:numId="30" w16cid:durableId="133306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7S0MDE3MjYzNDJS0lEKTi0uzszPAykwrgUAf0OyBCwAAAA="/>
  </w:docVars>
  <w:rsids>
    <w:rsidRoot w:val="00AE0137"/>
    <w:rsid w:val="000031AA"/>
    <w:rsid w:val="00005231"/>
    <w:rsid w:val="00013850"/>
    <w:rsid w:val="00020245"/>
    <w:rsid w:val="0002069A"/>
    <w:rsid w:val="00023F23"/>
    <w:rsid w:val="00033F14"/>
    <w:rsid w:val="0003581F"/>
    <w:rsid w:val="00042231"/>
    <w:rsid w:val="00043E08"/>
    <w:rsid w:val="00044301"/>
    <w:rsid w:val="00051753"/>
    <w:rsid w:val="00054551"/>
    <w:rsid w:val="00055F14"/>
    <w:rsid w:val="00060B7A"/>
    <w:rsid w:val="0006461B"/>
    <w:rsid w:val="00066437"/>
    <w:rsid w:val="00070F07"/>
    <w:rsid w:val="00071B6D"/>
    <w:rsid w:val="00072C1B"/>
    <w:rsid w:val="00072D96"/>
    <w:rsid w:val="00073C96"/>
    <w:rsid w:val="000759A0"/>
    <w:rsid w:val="00082172"/>
    <w:rsid w:val="00083A1B"/>
    <w:rsid w:val="00091009"/>
    <w:rsid w:val="00097824"/>
    <w:rsid w:val="000A5E1C"/>
    <w:rsid w:val="000B172B"/>
    <w:rsid w:val="000B7E26"/>
    <w:rsid w:val="000C05D9"/>
    <w:rsid w:val="000C3434"/>
    <w:rsid w:val="000D4DFD"/>
    <w:rsid w:val="000E082D"/>
    <w:rsid w:val="000E1841"/>
    <w:rsid w:val="000E254D"/>
    <w:rsid w:val="000E73A4"/>
    <w:rsid w:val="000E7CC7"/>
    <w:rsid w:val="000F34D0"/>
    <w:rsid w:val="000F3749"/>
    <w:rsid w:val="000F65FE"/>
    <w:rsid w:val="001011BD"/>
    <w:rsid w:val="00110AFC"/>
    <w:rsid w:val="00122F35"/>
    <w:rsid w:val="001258EB"/>
    <w:rsid w:val="001442B2"/>
    <w:rsid w:val="00150D15"/>
    <w:rsid w:val="00153EFB"/>
    <w:rsid w:val="00166732"/>
    <w:rsid w:val="00171694"/>
    <w:rsid w:val="00173FD2"/>
    <w:rsid w:val="001760FE"/>
    <w:rsid w:val="00176A66"/>
    <w:rsid w:val="0018305A"/>
    <w:rsid w:val="00185736"/>
    <w:rsid w:val="001910B4"/>
    <w:rsid w:val="00195ACF"/>
    <w:rsid w:val="00196B76"/>
    <w:rsid w:val="001976E8"/>
    <w:rsid w:val="001A1152"/>
    <w:rsid w:val="001A23E1"/>
    <w:rsid w:val="001A4583"/>
    <w:rsid w:val="001B2358"/>
    <w:rsid w:val="001C125D"/>
    <w:rsid w:val="001C190F"/>
    <w:rsid w:val="001C5483"/>
    <w:rsid w:val="001C5E60"/>
    <w:rsid w:val="001C6A2F"/>
    <w:rsid w:val="001C7AF9"/>
    <w:rsid w:val="001D2F85"/>
    <w:rsid w:val="001E140C"/>
    <w:rsid w:val="001E141D"/>
    <w:rsid w:val="001E38C3"/>
    <w:rsid w:val="001E5602"/>
    <w:rsid w:val="001F372C"/>
    <w:rsid w:val="00207E2A"/>
    <w:rsid w:val="002105D5"/>
    <w:rsid w:val="0021125C"/>
    <w:rsid w:val="002116DE"/>
    <w:rsid w:val="00214093"/>
    <w:rsid w:val="00216048"/>
    <w:rsid w:val="00217E55"/>
    <w:rsid w:val="0022106C"/>
    <w:rsid w:val="00226E16"/>
    <w:rsid w:val="00237D91"/>
    <w:rsid w:val="0024027D"/>
    <w:rsid w:val="00241759"/>
    <w:rsid w:val="002420D2"/>
    <w:rsid w:val="0024308E"/>
    <w:rsid w:val="0024513C"/>
    <w:rsid w:val="00246E74"/>
    <w:rsid w:val="002570CD"/>
    <w:rsid w:val="00290844"/>
    <w:rsid w:val="00292696"/>
    <w:rsid w:val="00292AA3"/>
    <w:rsid w:val="002A2F95"/>
    <w:rsid w:val="002A634E"/>
    <w:rsid w:val="002B7BCA"/>
    <w:rsid w:val="002D241C"/>
    <w:rsid w:val="002D3735"/>
    <w:rsid w:val="002D7C28"/>
    <w:rsid w:val="002E14D0"/>
    <w:rsid w:val="002F2901"/>
    <w:rsid w:val="002F3F16"/>
    <w:rsid w:val="002F5F65"/>
    <w:rsid w:val="002F6882"/>
    <w:rsid w:val="002F70D9"/>
    <w:rsid w:val="003025B3"/>
    <w:rsid w:val="00305B50"/>
    <w:rsid w:val="003126C9"/>
    <w:rsid w:val="00314A03"/>
    <w:rsid w:val="00315C15"/>
    <w:rsid w:val="0031637A"/>
    <w:rsid w:val="00320571"/>
    <w:rsid w:val="00322986"/>
    <w:rsid w:val="00327AC0"/>
    <w:rsid w:val="0033437F"/>
    <w:rsid w:val="00336F2E"/>
    <w:rsid w:val="0034385B"/>
    <w:rsid w:val="00345AF9"/>
    <w:rsid w:val="00346091"/>
    <w:rsid w:val="00350727"/>
    <w:rsid w:val="00355C6B"/>
    <w:rsid w:val="00364517"/>
    <w:rsid w:val="0036566C"/>
    <w:rsid w:val="00365722"/>
    <w:rsid w:val="00367289"/>
    <w:rsid w:val="00367708"/>
    <w:rsid w:val="00371865"/>
    <w:rsid w:val="00380F7D"/>
    <w:rsid w:val="003812D3"/>
    <w:rsid w:val="00383203"/>
    <w:rsid w:val="00394406"/>
    <w:rsid w:val="003A1ECB"/>
    <w:rsid w:val="003A4C5E"/>
    <w:rsid w:val="003A7A94"/>
    <w:rsid w:val="003B15CC"/>
    <w:rsid w:val="003B551F"/>
    <w:rsid w:val="003D2B57"/>
    <w:rsid w:val="003D6BEC"/>
    <w:rsid w:val="003E1223"/>
    <w:rsid w:val="003E5540"/>
    <w:rsid w:val="003F34A4"/>
    <w:rsid w:val="003F7863"/>
    <w:rsid w:val="0040406B"/>
    <w:rsid w:val="004062AA"/>
    <w:rsid w:val="0040740C"/>
    <w:rsid w:val="0041155A"/>
    <w:rsid w:val="004136D5"/>
    <w:rsid w:val="00413CB3"/>
    <w:rsid w:val="00417118"/>
    <w:rsid w:val="004249D8"/>
    <w:rsid w:val="00425728"/>
    <w:rsid w:val="004262B7"/>
    <w:rsid w:val="00431B0D"/>
    <w:rsid w:val="00432290"/>
    <w:rsid w:val="00436C86"/>
    <w:rsid w:val="00441328"/>
    <w:rsid w:val="004422BE"/>
    <w:rsid w:val="00444FA9"/>
    <w:rsid w:val="0044531B"/>
    <w:rsid w:val="00450105"/>
    <w:rsid w:val="00451F9E"/>
    <w:rsid w:val="00453C38"/>
    <w:rsid w:val="00462824"/>
    <w:rsid w:val="00465ED9"/>
    <w:rsid w:val="00466E4F"/>
    <w:rsid w:val="00467A0D"/>
    <w:rsid w:val="00471806"/>
    <w:rsid w:val="00473586"/>
    <w:rsid w:val="00475051"/>
    <w:rsid w:val="004758AF"/>
    <w:rsid w:val="00491B6B"/>
    <w:rsid w:val="0049501F"/>
    <w:rsid w:val="00496622"/>
    <w:rsid w:val="004A4F74"/>
    <w:rsid w:val="004A50C8"/>
    <w:rsid w:val="004A6D21"/>
    <w:rsid w:val="004B2D5B"/>
    <w:rsid w:val="004B5617"/>
    <w:rsid w:val="004B65C5"/>
    <w:rsid w:val="004C2147"/>
    <w:rsid w:val="004C5CF6"/>
    <w:rsid w:val="004D0572"/>
    <w:rsid w:val="004D148A"/>
    <w:rsid w:val="004D17D1"/>
    <w:rsid w:val="004D61C8"/>
    <w:rsid w:val="004D6C7D"/>
    <w:rsid w:val="004D7178"/>
    <w:rsid w:val="004D7D33"/>
    <w:rsid w:val="004E0BB8"/>
    <w:rsid w:val="004F2E5B"/>
    <w:rsid w:val="005027E8"/>
    <w:rsid w:val="00502C0D"/>
    <w:rsid w:val="005062F5"/>
    <w:rsid w:val="00513DDE"/>
    <w:rsid w:val="00513F49"/>
    <w:rsid w:val="00516785"/>
    <w:rsid w:val="005203D8"/>
    <w:rsid w:val="00523643"/>
    <w:rsid w:val="00530633"/>
    <w:rsid w:val="00540DD0"/>
    <w:rsid w:val="00541238"/>
    <w:rsid w:val="00551A10"/>
    <w:rsid w:val="00555C73"/>
    <w:rsid w:val="00556413"/>
    <w:rsid w:val="00563E65"/>
    <w:rsid w:val="00563E6D"/>
    <w:rsid w:val="00566010"/>
    <w:rsid w:val="0056688E"/>
    <w:rsid w:val="00567067"/>
    <w:rsid w:val="00577C47"/>
    <w:rsid w:val="00581FAA"/>
    <w:rsid w:val="005861F1"/>
    <w:rsid w:val="00591724"/>
    <w:rsid w:val="00591A19"/>
    <w:rsid w:val="00594F62"/>
    <w:rsid w:val="00595A7D"/>
    <w:rsid w:val="0059733F"/>
    <w:rsid w:val="005A008D"/>
    <w:rsid w:val="005A426F"/>
    <w:rsid w:val="005A4A7F"/>
    <w:rsid w:val="005A7122"/>
    <w:rsid w:val="005B002F"/>
    <w:rsid w:val="005C74D8"/>
    <w:rsid w:val="005D6DE7"/>
    <w:rsid w:val="005E18F3"/>
    <w:rsid w:val="005E1966"/>
    <w:rsid w:val="005E6BD7"/>
    <w:rsid w:val="005E762C"/>
    <w:rsid w:val="005F5DFB"/>
    <w:rsid w:val="00600DC9"/>
    <w:rsid w:val="00605327"/>
    <w:rsid w:val="00606CDC"/>
    <w:rsid w:val="00615661"/>
    <w:rsid w:val="00615AF7"/>
    <w:rsid w:val="006210CF"/>
    <w:rsid w:val="00621AE2"/>
    <w:rsid w:val="00622897"/>
    <w:rsid w:val="00640B95"/>
    <w:rsid w:val="00643148"/>
    <w:rsid w:val="0064466D"/>
    <w:rsid w:val="006549EB"/>
    <w:rsid w:val="00656FFE"/>
    <w:rsid w:val="006615ED"/>
    <w:rsid w:val="006708E9"/>
    <w:rsid w:val="00673B2D"/>
    <w:rsid w:val="00676704"/>
    <w:rsid w:val="0068239C"/>
    <w:rsid w:val="00695F75"/>
    <w:rsid w:val="0069686E"/>
    <w:rsid w:val="006A4A48"/>
    <w:rsid w:val="006A4F14"/>
    <w:rsid w:val="006A6F4E"/>
    <w:rsid w:val="006B1C70"/>
    <w:rsid w:val="006C4618"/>
    <w:rsid w:val="006E3CBB"/>
    <w:rsid w:val="006F0424"/>
    <w:rsid w:val="00706323"/>
    <w:rsid w:val="00712394"/>
    <w:rsid w:val="007230B6"/>
    <w:rsid w:val="0072464E"/>
    <w:rsid w:val="00727760"/>
    <w:rsid w:val="00730F75"/>
    <w:rsid w:val="007356C9"/>
    <w:rsid w:val="00740AE1"/>
    <w:rsid w:val="00741FAB"/>
    <w:rsid w:val="007516B2"/>
    <w:rsid w:val="00752118"/>
    <w:rsid w:val="0075250C"/>
    <w:rsid w:val="00752ECD"/>
    <w:rsid w:val="00763C5A"/>
    <w:rsid w:val="00764DBA"/>
    <w:rsid w:val="007655B8"/>
    <w:rsid w:val="007700C3"/>
    <w:rsid w:val="00770256"/>
    <w:rsid w:val="00770CBD"/>
    <w:rsid w:val="00774AC2"/>
    <w:rsid w:val="00774C0E"/>
    <w:rsid w:val="00776DB8"/>
    <w:rsid w:val="0077771C"/>
    <w:rsid w:val="007808E3"/>
    <w:rsid w:val="00785CD3"/>
    <w:rsid w:val="00787434"/>
    <w:rsid w:val="00792743"/>
    <w:rsid w:val="007A0C10"/>
    <w:rsid w:val="007A1EBF"/>
    <w:rsid w:val="007A1FBB"/>
    <w:rsid w:val="007A44B9"/>
    <w:rsid w:val="007B0597"/>
    <w:rsid w:val="007B4645"/>
    <w:rsid w:val="007B54FB"/>
    <w:rsid w:val="007B7918"/>
    <w:rsid w:val="007D0F77"/>
    <w:rsid w:val="007D4247"/>
    <w:rsid w:val="007E0EDF"/>
    <w:rsid w:val="007E2C20"/>
    <w:rsid w:val="007E2FD6"/>
    <w:rsid w:val="007E4C7D"/>
    <w:rsid w:val="007E7BC4"/>
    <w:rsid w:val="007F1373"/>
    <w:rsid w:val="00800A9E"/>
    <w:rsid w:val="00811A44"/>
    <w:rsid w:val="008154A0"/>
    <w:rsid w:val="00815C7A"/>
    <w:rsid w:val="00833C9B"/>
    <w:rsid w:val="00835063"/>
    <w:rsid w:val="00837426"/>
    <w:rsid w:val="00843207"/>
    <w:rsid w:val="00844D6A"/>
    <w:rsid w:val="008453AD"/>
    <w:rsid w:val="00845B38"/>
    <w:rsid w:val="00847519"/>
    <w:rsid w:val="008509C7"/>
    <w:rsid w:val="008513C6"/>
    <w:rsid w:val="008516C5"/>
    <w:rsid w:val="00852CDF"/>
    <w:rsid w:val="008542A6"/>
    <w:rsid w:val="00854B0A"/>
    <w:rsid w:val="008633CD"/>
    <w:rsid w:val="00866FC1"/>
    <w:rsid w:val="008764AA"/>
    <w:rsid w:val="00886288"/>
    <w:rsid w:val="008865EE"/>
    <w:rsid w:val="008902B8"/>
    <w:rsid w:val="0089746E"/>
    <w:rsid w:val="008A1485"/>
    <w:rsid w:val="008A3578"/>
    <w:rsid w:val="008A4ADE"/>
    <w:rsid w:val="008B21D0"/>
    <w:rsid w:val="008B2FF6"/>
    <w:rsid w:val="008C306A"/>
    <w:rsid w:val="008C48D8"/>
    <w:rsid w:val="008C771B"/>
    <w:rsid w:val="008D2A16"/>
    <w:rsid w:val="008D6449"/>
    <w:rsid w:val="008E4190"/>
    <w:rsid w:val="008E69C3"/>
    <w:rsid w:val="008F49CD"/>
    <w:rsid w:val="008F5528"/>
    <w:rsid w:val="008F7D7B"/>
    <w:rsid w:val="00900048"/>
    <w:rsid w:val="009021F9"/>
    <w:rsid w:val="00902E97"/>
    <w:rsid w:val="0091299B"/>
    <w:rsid w:val="0091355C"/>
    <w:rsid w:val="009155AF"/>
    <w:rsid w:val="00916287"/>
    <w:rsid w:val="0091750B"/>
    <w:rsid w:val="00917945"/>
    <w:rsid w:val="00924B8C"/>
    <w:rsid w:val="009322A4"/>
    <w:rsid w:val="00937E7C"/>
    <w:rsid w:val="00946C56"/>
    <w:rsid w:val="0095224A"/>
    <w:rsid w:val="0095340E"/>
    <w:rsid w:val="00956C2A"/>
    <w:rsid w:val="00963B3D"/>
    <w:rsid w:val="00967237"/>
    <w:rsid w:val="00970C93"/>
    <w:rsid w:val="00975D3F"/>
    <w:rsid w:val="00977614"/>
    <w:rsid w:val="00981954"/>
    <w:rsid w:val="00982F6F"/>
    <w:rsid w:val="00992844"/>
    <w:rsid w:val="00995A3E"/>
    <w:rsid w:val="00995C79"/>
    <w:rsid w:val="009A2574"/>
    <w:rsid w:val="009A2812"/>
    <w:rsid w:val="009A2DFB"/>
    <w:rsid w:val="009A553A"/>
    <w:rsid w:val="009B3B09"/>
    <w:rsid w:val="009B47E8"/>
    <w:rsid w:val="009B5E2F"/>
    <w:rsid w:val="009B64C6"/>
    <w:rsid w:val="009B7426"/>
    <w:rsid w:val="009C14D0"/>
    <w:rsid w:val="009C39A8"/>
    <w:rsid w:val="009C7338"/>
    <w:rsid w:val="009D15DB"/>
    <w:rsid w:val="009D7CF5"/>
    <w:rsid w:val="00A0176F"/>
    <w:rsid w:val="00A01FC1"/>
    <w:rsid w:val="00A034B4"/>
    <w:rsid w:val="00A10EAE"/>
    <w:rsid w:val="00A135AF"/>
    <w:rsid w:val="00A21332"/>
    <w:rsid w:val="00A30AA5"/>
    <w:rsid w:val="00A33E79"/>
    <w:rsid w:val="00A36917"/>
    <w:rsid w:val="00A37092"/>
    <w:rsid w:val="00A40800"/>
    <w:rsid w:val="00A41355"/>
    <w:rsid w:val="00A41DE3"/>
    <w:rsid w:val="00A424AF"/>
    <w:rsid w:val="00A426C1"/>
    <w:rsid w:val="00A46244"/>
    <w:rsid w:val="00A46F7E"/>
    <w:rsid w:val="00A50212"/>
    <w:rsid w:val="00A50E25"/>
    <w:rsid w:val="00A62A40"/>
    <w:rsid w:val="00A630BF"/>
    <w:rsid w:val="00A6431A"/>
    <w:rsid w:val="00A6482C"/>
    <w:rsid w:val="00A676C8"/>
    <w:rsid w:val="00A71534"/>
    <w:rsid w:val="00A734C8"/>
    <w:rsid w:val="00A73981"/>
    <w:rsid w:val="00A84071"/>
    <w:rsid w:val="00A91278"/>
    <w:rsid w:val="00AA054F"/>
    <w:rsid w:val="00AA15EB"/>
    <w:rsid w:val="00AA5602"/>
    <w:rsid w:val="00AB3DEF"/>
    <w:rsid w:val="00AB63A7"/>
    <w:rsid w:val="00AB78DA"/>
    <w:rsid w:val="00AB7903"/>
    <w:rsid w:val="00AD2F9A"/>
    <w:rsid w:val="00AD346C"/>
    <w:rsid w:val="00AD51E3"/>
    <w:rsid w:val="00AE0137"/>
    <w:rsid w:val="00AE5C89"/>
    <w:rsid w:val="00AE6DE1"/>
    <w:rsid w:val="00AF1B93"/>
    <w:rsid w:val="00AF1EBE"/>
    <w:rsid w:val="00AF5DF9"/>
    <w:rsid w:val="00AF65DD"/>
    <w:rsid w:val="00B02E0B"/>
    <w:rsid w:val="00B0334D"/>
    <w:rsid w:val="00B149B9"/>
    <w:rsid w:val="00B15D93"/>
    <w:rsid w:val="00B25BE6"/>
    <w:rsid w:val="00B30B86"/>
    <w:rsid w:val="00B30F9F"/>
    <w:rsid w:val="00B33580"/>
    <w:rsid w:val="00B36BBC"/>
    <w:rsid w:val="00B3727A"/>
    <w:rsid w:val="00B4241B"/>
    <w:rsid w:val="00B42C5D"/>
    <w:rsid w:val="00B43B58"/>
    <w:rsid w:val="00B51C1C"/>
    <w:rsid w:val="00B54A34"/>
    <w:rsid w:val="00B57302"/>
    <w:rsid w:val="00B62757"/>
    <w:rsid w:val="00B70081"/>
    <w:rsid w:val="00B70BA8"/>
    <w:rsid w:val="00B80617"/>
    <w:rsid w:val="00B85C8E"/>
    <w:rsid w:val="00B85DA9"/>
    <w:rsid w:val="00B865FD"/>
    <w:rsid w:val="00B92A83"/>
    <w:rsid w:val="00B943ED"/>
    <w:rsid w:val="00B96F02"/>
    <w:rsid w:val="00BA08D0"/>
    <w:rsid w:val="00BB0A39"/>
    <w:rsid w:val="00BD2CA5"/>
    <w:rsid w:val="00BD4AFF"/>
    <w:rsid w:val="00BE2147"/>
    <w:rsid w:val="00BE5B6A"/>
    <w:rsid w:val="00BF07E6"/>
    <w:rsid w:val="00BF0FA8"/>
    <w:rsid w:val="00BF45BE"/>
    <w:rsid w:val="00BF67C2"/>
    <w:rsid w:val="00BF764F"/>
    <w:rsid w:val="00C025EC"/>
    <w:rsid w:val="00C0703B"/>
    <w:rsid w:val="00C07076"/>
    <w:rsid w:val="00C14275"/>
    <w:rsid w:val="00C16FDA"/>
    <w:rsid w:val="00C24C41"/>
    <w:rsid w:val="00C25121"/>
    <w:rsid w:val="00C308B1"/>
    <w:rsid w:val="00C3104B"/>
    <w:rsid w:val="00C32D34"/>
    <w:rsid w:val="00C3408F"/>
    <w:rsid w:val="00C34AC6"/>
    <w:rsid w:val="00C37859"/>
    <w:rsid w:val="00C41B3D"/>
    <w:rsid w:val="00C422BF"/>
    <w:rsid w:val="00C469F2"/>
    <w:rsid w:val="00C53B95"/>
    <w:rsid w:val="00C55FC4"/>
    <w:rsid w:val="00C66D47"/>
    <w:rsid w:val="00C7124A"/>
    <w:rsid w:val="00C8614A"/>
    <w:rsid w:val="00C879E4"/>
    <w:rsid w:val="00C92A29"/>
    <w:rsid w:val="00C92D16"/>
    <w:rsid w:val="00C93BE1"/>
    <w:rsid w:val="00C944FE"/>
    <w:rsid w:val="00C967EA"/>
    <w:rsid w:val="00CB2B7C"/>
    <w:rsid w:val="00CB584A"/>
    <w:rsid w:val="00CB5A0C"/>
    <w:rsid w:val="00CC2A23"/>
    <w:rsid w:val="00CC4F6D"/>
    <w:rsid w:val="00CC59D2"/>
    <w:rsid w:val="00CD36A8"/>
    <w:rsid w:val="00CD7365"/>
    <w:rsid w:val="00CE0DE1"/>
    <w:rsid w:val="00CF3D60"/>
    <w:rsid w:val="00D03349"/>
    <w:rsid w:val="00D04F9C"/>
    <w:rsid w:val="00D0502D"/>
    <w:rsid w:val="00D10339"/>
    <w:rsid w:val="00D130DC"/>
    <w:rsid w:val="00D14C91"/>
    <w:rsid w:val="00D201B8"/>
    <w:rsid w:val="00D230C7"/>
    <w:rsid w:val="00D36006"/>
    <w:rsid w:val="00D37C99"/>
    <w:rsid w:val="00D451C5"/>
    <w:rsid w:val="00D45D28"/>
    <w:rsid w:val="00D51DFA"/>
    <w:rsid w:val="00D51E68"/>
    <w:rsid w:val="00D52225"/>
    <w:rsid w:val="00D617EA"/>
    <w:rsid w:val="00D61AB3"/>
    <w:rsid w:val="00D61D31"/>
    <w:rsid w:val="00D63903"/>
    <w:rsid w:val="00D63E30"/>
    <w:rsid w:val="00D66DAE"/>
    <w:rsid w:val="00D73BFA"/>
    <w:rsid w:val="00D766C2"/>
    <w:rsid w:val="00D846E1"/>
    <w:rsid w:val="00D8583B"/>
    <w:rsid w:val="00D86998"/>
    <w:rsid w:val="00D87DF4"/>
    <w:rsid w:val="00D92C1C"/>
    <w:rsid w:val="00DA106D"/>
    <w:rsid w:val="00DA6EC2"/>
    <w:rsid w:val="00DB726C"/>
    <w:rsid w:val="00DC1DC5"/>
    <w:rsid w:val="00DC380B"/>
    <w:rsid w:val="00DD11BB"/>
    <w:rsid w:val="00DD130B"/>
    <w:rsid w:val="00DD3113"/>
    <w:rsid w:val="00DD4C2B"/>
    <w:rsid w:val="00DD6E07"/>
    <w:rsid w:val="00DE2E27"/>
    <w:rsid w:val="00DF0CC3"/>
    <w:rsid w:val="00DF5899"/>
    <w:rsid w:val="00E0271D"/>
    <w:rsid w:val="00E12C1B"/>
    <w:rsid w:val="00E2064B"/>
    <w:rsid w:val="00E21077"/>
    <w:rsid w:val="00E225A4"/>
    <w:rsid w:val="00E22FB1"/>
    <w:rsid w:val="00E2494B"/>
    <w:rsid w:val="00E26FED"/>
    <w:rsid w:val="00E36863"/>
    <w:rsid w:val="00E42E1A"/>
    <w:rsid w:val="00E439E3"/>
    <w:rsid w:val="00E50062"/>
    <w:rsid w:val="00E50368"/>
    <w:rsid w:val="00E5777A"/>
    <w:rsid w:val="00E57BA9"/>
    <w:rsid w:val="00E613D1"/>
    <w:rsid w:val="00E64E26"/>
    <w:rsid w:val="00E745C9"/>
    <w:rsid w:val="00E812CD"/>
    <w:rsid w:val="00E81ABB"/>
    <w:rsid w:val="00E855C1"/>
    <w:rsid w:val="00E85832"/>
    <w:rsid w:val="00E938AB"/>
    <w:rsid w:val="00E94231"/>
    <w:rsid w:val="00E94D24"/>
    <w:rsid w:val="00EA44B4"/>
    <w:rsid w:val="00EA7E5F"/>
    <w:rsid w:val="00EB6F55"/>
    <w:rsid w:val="00EC220D"/>
    <w:rsid w:val="00EC726A"/>
    <w:rsid w:val="00EC740E"/>
    <w:rsid w:val="00ED7772"/>
    <w:rsid w:val="00EE29E6"/>
    <w:rsid w:val="00EE3C25"/>
    <w:rsid w:val="00EE5098"/>
    <w:rsid w:val="00EE5F77"/>
    <w:rsid w:val="00EE6F53"/>
    <w:rsid w:val="00EF01DD"/>
    <w:rsid w:val="00EF75B9"/>
    <w:rsid w:val="00F01B68"/>
    <w:rsid w:val="00F02689"/>
    <w:rsid w:val="00F02BE2"/>
    <w:rsid w:val="00F03E58"/>
    <w:rsid w:val="00F07C58"/>
    <w:rsid w:val="00F11A0A"/>
    <w:rsid w:val="00F139E3"/>
    <w:rsid w:val="00F17991"/>
    <w:rsid w:val="00F23396"/>
    <w:rsid w:val="00F3007A"/>
    <w:rsid w:val="00F313C5"/>
    <w:rsid w:val="00F31F07"/>
    <w:rsid w:val="00F407A8"/>
    <w:rsid w:val="00F4168B"/>
    <w:rsid w:val="00F41FA5"/>
    <w:rsid w:val="00F476E4"/>
    <w:rsid w:val="00F53051"/>
    <w:rsid w:val="00F5360F"/>
    <w:rsid w:val="00F545BB"/>
    <w:rsid w:val="00F54F1E"/>
    <w:rsid w:val="00F60D23"/>
    <w:rsid w:val="00F60F05"/>
    <w:rsid w:val="00F61A43"/>
    <w:rsid w:val="00F61B63"/>
    <w:rsid w:val="00F6228B"/>
    <w:rsid w:val="00F65ECF"/>
    <w:rsid w:val="00F7057D"/>
    <w:rsid w:val="00F706C4"/>
    <w:rsid w:val="00F71ABF"/>
    <w:rsid w:val="00F75EB1"/>
    <w:rsid w:val="00F77DFF"/>
    <w:rsid w:val="00F80FC8"/>
    <w:rsid w:val="00F86D0A"/>
    <w:rsid w:val="00F92F9D"/>
    <w:rsid w:val="00F93EA2"/>
    <w:rsid w:val="00F96820"/>
    <w:rsid w:val="00FA0CBF"/>
    <w:rsid w:val="00FB1C32"/>
    <w:rsid w:val="00FB42A9"/>
    <w:rsid w:val="00FB6249"/>
    <w:rsid w:val="00FC482C"/>
    <w:rsid w:val="00FC4DEB"/>
    <w:rsid w:val="00FC7D94"/>
    <w:rsid w:val="00FD0E17"/>
    <w:rsid w:val="00FE09E6"/>
    <w:rsid w:val="00FE2FE6"/>
    <w:rsid w:val="00FE4CC0"/>
    <w:rsid w:val="00FE6C5B"/>
    <w:rsid w:val="00FE72AF"/>
    <w:rsid w:val="00FF0B79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18495"/>
  <w15:docId w15:val="{5EAEF4D6-0E91-4650-802E-4FD58438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C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D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C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C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D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D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D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D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D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D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odyTextBulletedList">
    <w:name w:val="CD Body Text Bulleted List"/>
    <w:basedOn w:val="Normal"/>
    <w:link w:val="CDBodyTextBulletedListChar"/>
    <w:qFormat/>
    <w:rsid w:val="00600DC9"/>
    <w:pPr>
      <w:numPr>
        <w:numId w:val="17"/>
      </w:numPr>
      <w:spacing w:after="120" w:line="240" w:lineRule="auto"/>
    </w:pPr>
    <w:rPr>
      <w:rFonts w:ascii="Arial" w:eastAsia="Calibri" w:hAnsi="Arial" w:cs="Arial"/>
      <w:color w:val="000000" w:themeColor="text1"/>
      <w:sz w:val="20"/>
    </w:rPr>
  </w:style>
  <w:style w:type="character" w:customStyle="1" w:styleId="CDBodyTextBulletedListChar">
    <w:name w:val="CD Body Text Bulleted List Char"/>
    <w:basedOn w:val="DefaultParagraphFont"/>
    <w:link w:val="CDBodyTextBulletedList"/>
    <w:rsid w:val="00600DC9"/>
    <w:rPr>
      <w:rFonts w:ascii="Arial" w:eastAsia="Calibri" w:hAnsi="Arial" w:cs="Arial"/>
      <w:color w:val="000000" w:themeColor="text1"/>
      <w:sz w:val="20"/>
    </w:rPr>
  </w:style>
  <w:style w:type="table" w:styleId="TableGrid">
    <w:name w:val="Table Grid"/>
    <w:basedOn w:val="TableNormal"/>
    <w:uiPriority w:val="59"/>
    <w:rsid w:val="0060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Note">
    <w:name w:val="CD Note"/>
    <w:basedOn w:val="Quote"/>
    <w:link w:val="CDNoteChar"/>
    <w:qFormat/>
    <w:rsid w:val="00600DC9"/>
    <w:pPr>
      <w:pBdr>
        <w:top w:val="dotted" w:sz="4" w:space="1" w:color="F47A20"/>
        <w:bottom w:val="dotted" w:sz="4" w:space="1" w:color="F47A20"/>
      </w:pBdr>
      <w:spacing w:before="480" w:after="480" w:line="300" w:lineRule="atLeast"/>
      <w:ind w:left="357"/>
    </w:pPr>
    <w:rPr>
      <w:rFonts w:eastAsia="Times New Roman"/>
      <w:color w:val="3D4E44"/>
      <w:szCs w:val="20"/>
    </w:rPr>
  </w:style>
  <w:style w:type="character" w:customStyle="1" w:styleId="CDNoteChar">
    <w:name w:val="CD Note Char"/>
    <w:basedOn w:val="QuoteChar"/>
    <w:link w:val="CDNote"/>
    <w:rsid w:val="00600DC9"/>
    <w:rPr>
      <w:rFonts w:ascii="Arial" w:eastAsia="Times New Roman" w:hAnsi="Arial" w:cs="Arial"/>
      <w:i/>
      <w:iCs/>
      <w:color w:val="3D4E44"/>
      <w:sz w:val="20"/>
      <w:szCs w:val="20"/>
    </w:rPr>
  </w:style>
  <w:style w:type="paragraph" w:customStyle="1" w:styleId="CDBodyTextTable">
    <w:name w:val="CD Body Text Table"/>
    <w:basedOn w:val="Normal"/>
    <w:link w:val="CDBodyTextTableChar"/>
    <w:qFormat/>
    <w:rsid w:val="00600DC9"/>
    <w:pPr>
      <w:spacing w:before="40" w:after="40" w:line="276" w:lineRule="auto"/>
    </w:pPr>
    <w:rPr>
      <w:rFonts w:ascii="Arial" w:hAnsi="Arial" w:cs="Arial"/>
      <w:color w:val="000000" w:themeColor="text1"/>
      <w:sz w:val="20"/>
    </w:rPr>
  </w:style>
  <w:style w:type="paragraph" w:customStyle="1" w:styleId="CDFootnote">
    <w:name w:val="CD Footnote"/>
    <w:basedOn w:val="CDBodyTextTable"/>
    <w:qFormat/>
    <w:rsid w:val="00600DC9"/>
    <w:pPr>
      <w:spacing w:before="480"/>
    </w:pPr>
    <w:rPr>
      <w:i/>
      <w:sz w:val="16"/>
      <w:lang w:val="en-US"/>
    </w:rPr>
  </w:style>
  <w:style w:type="paragraph" w:customStyle="1" w:styleId="CDHeading1">
    <w:name w:val="CD Heading 1"/>
    <w:basedOn w:val="Heading1"/>
    <w:next w:val="Normal"/>
    <w:link w:val="CDHeading1Char"/>
    <w:qFormat/>
    <w:rsid w:val="00600DC9"/>
    <w:pPr>
      <w:spacing w:after="240"/>
    </w:pPr>
    <w:rPr>
      <w:rFonts w:ascii="Arial" w:hAnsi="Arial" w:cs="Arial"/>
      <w:b w:val="0"/>
      <w:color w:val="3D4E44"/>
      <w:sz w:val="36"/>
    </w:rPr>
  </w:style>
  <w:style w:type="character" w:customStyle="1" w:styleId="CDHeading1Char">
    <w:name w:val="CD Heading 1 Char"/>
    <w:basedOn w:val="DefaultParagraphFont"/>
    <w:link w:val="CDHeading1"/>
    <w:rsid w:val="00600DC9"/>
    <w:rPr>
      <w:rFonts w:ascii="Arial" w:eastAsiaTheme="majorEastAsia" w:hAnsi="Arial" w:cs="Arial"/>
      <w:bCs/>
      <w:color w:val="3D4E44"/>
      <w:sz w:val="36"/>
      <w:szCs w:val="28"/>
    </w:rPr>
  </w:style>
  <w:style w:type="paragraph" w:customStyle="1" w:styleId="CDHeading3">
    <w:name w:val="CD Heading 3"/>
    <w:basedOn w:val="Heading3"/>
    <w:next w:val="Normal"/>
    <w:link w:val="CDHeading3Char"/>
    <w:qFormat/>
    <w:rsid w:val="00600DC9"/>
    <w:pPr>
      <w:numPr>
        <w:ilvl w:val="1"/>
        <w:numId w:val="19"/>
      </w:numPr>
      <w:spacing w:before="240" w:after="160"/>
    </w:pPr>
    <w:rPr>
      <w:rFonts w:ascii="Arial" w:hAnsi="Arial" w:cs="Arial"/>
      <w:caps/>
      <w:color w:val="F47A20"/>
      <w:sz w:val="24"/>
    </w:rPr>
  </w:style>
  <w:style w:type="character" w:customStyle="1" w:styleId="CDHeading3Char">
    <w:name w:val="CD Heading 3 Char"/>
    <w:basedOn w:val="DefaultParagraphFont"/>
    <w:link w:val="CDHeading3"/>
    <w:rsid w:val="00600DC9"/>
    <w:rPr>
      <w:rFonts w:ascii="Arial" w:eastAsiaTheme="majorEastAsia" w:hAnsi="Arial" w:cs="Arial"/>
      <w:b/>
      <w:bCs/>
      <w:caps/>
      <w:color w:val="F47A2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00DC9"/>
    <w:pPr>
      <w:spacing w:after="200" w:line="276" w:lineRule="auto"/>
    </w:pPr>
    <w:rPr>
      <w:rFonts w:ascii="Arial" w:hAnsi="Arial" w:cs="Arial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DC9"/>
    <w:rPr>
      <w:rFonts w:ascii="Arial" w:hAnsi="Arial" w:cs="Arial"/>
      <w:i/>
      <w:iCs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0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C9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DHeading2">
    <w:name w:val="CD Heading 2"/>
    <w:basedOn w:val="Heading2"/>
    <w:link w:val="CDHeading2Char"/>
    <w:qFormat/>
    <w:rsid w:val="00600DC9"/>
    <w:pPr>
      <w:numPr>
        <w:numId w:val="19"/>
      </w:numPr>
    </w:pPr>
    <w:rPr>
      <w:rFonts w:ascii="Arial" w:hAnsi="Arial"/>
      <w:b w:val="0"/>
      <w:color w:val="auto"/>
      <w:sz w:val="28"/>
    </w:rPr>
  </w:style>
  <w:style w:type="paragraph" w:styleId="Header">
    <w:name w:val="header"/>
    <w:basedOn w:val="Normal"/>
    <w:link w:val="HeaderChar"/>
    <w:uiPriority w:val="99"/>
    <w:unhideWhenUsed/>
    <w:rsid w:val="00600DC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customStyle="1" w:styleId="CDHeading2Char">
    <w:name w:val="CD Heading 2 Char"/>
    <w:basedOn w:val="DefaultParagraphFont"/>
    <w:link w:val="CDHeading2"/>
    <w:rsid w:val="00600DC9"/>
    <w:rPr>
      <w:rFonts w:ascii="Arial" w:eastAsiaTheme="majorEastAsia" w:hAnsi="Arial" w:cstheme="majorBidi"/>
      <w:bCs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600DC9"/>
    <w:rPr>
      <w:rFonts w:ascii="Arial" w:hAnsi="Arial" w:cs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0DC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00DC9"/>
    <w:rPr>
      <w:rFonts w:ascii="Arial" w:hAnsi="Arial" w:cs="Arial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C9"/>
    <w:pPr>
      <w:spacing w:after="0" w:line="240" w:lineRule="auto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C9"/>
    <w:rPr>
      <w:rFonts w:ascii="Tahoma" w:hAnsi="Tahoma" w:cs="Tahoma"/>
      <w:color w:val="000000" w:themeColor="text1"/>
      <w:sz w:val="16"/>
      <w:szCs w:val="16"/>
    </w:rPr>
  </w:style>
  <w:style w:type="paragraph" w:customStyle="1" w:styleId="CDFOOTER">
    <w:name w:val="CD FOOTER"/>
    <w:basedOn w:val="Normal"/>
    <w:link w:val="CDFOOTERChar"/>
    <w:qFormat/>
    <w:rsid w:val="00600DC9"/>
    <w:pPr>
      <w:tabs>
        <w:tab w:val="right" w:pos="9356"/>
      </w:tabs>
      <w:spacing w:after="0" w:line="240" w:lineRule="auto"/>
    </w:pPr>
    <w:rPr>
      <w:rFonts w:ascii="Arial" w:hAnsi="Arial"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600DC9"/>
    <w:rPr>
      <w:rFonts w:ascii="Arial" w:hAnsi="Arial" w:cs="Arial"/>
      <w:color w:val="3D4E44"/>
      <w:sz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00DC9"/>
    <w:rPr>
      <w:color w:val="808080"/>
    </w:rPr>
  </w:style>
  <w:style w:type="paragraph" w:customStyle="1" w:styleId="CDTableHeading">
    <w:name w:val="CD Table Heading"/>
    <w:basedOn w:val="Normal"/>
    <w:link w:val="CDTableHeadingChar"/>
    <w:qFormat/>
    <w:rsid w:val="00600DC9"/>
    <w:pPr>
      <w:spacing w:before="80" w:after="80" w:line="276" w:lineRule="auto"/>
    </w:pPr>
    <w:rPr>
      <w:rFonts w:ascii="Arial" w:hAnsi="Arial" w:cs="Arial"/>
      <w:b/>
      <w:color w:val="FFFFFF" w:themeColor="background1"/>
      <w:sz w:val="20"/>
    </w:rPr>
  </w:style>
  <w:style w:type="paragraph" w:customStyle="1" w:styleId="CDCaption">
    <w:name w:val="CD Caption"/>
    <w:basedOn w:val="Normal"/>
    <w:link w:val="CDCaptionChar"/>
    <w:qFormat/>
    <w:rsid w:val="00600DC9"/>
    <w:pPr>
      <w:spacing w:after="200" w:line="276" w:lineRule="auto"/>
      <w:jc w:val="center"/>
    </w:pPr>
    <w:rPr>
      <w:rFonts w:ascii="Arial" w:hAnsi="Arial" w:cs="Arial"/>
      <w:i/>
      <w:color w:val="000000" w:themeColor="text1"/>
      <w:sz w:val="20"/>
    </w:rPr>
  </w:style>
  <w:style w:type="character" w:customStyle="1" w:styleId="CDTableHeadingChar">
    <w:name w:val="CD Table Heading Char"/>
    <w:basedOn w:val="DefaultParagraphFont"/>
    <w:link w:val="CDTableHeading"/>
    <w:rsid w:val="00600DC9"/>
    <w:rPr>
      <w:rFonts w:ascii="Arial" w:hAnsi="Arial" w:cs="Arial"/>
      <w:b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unhideWhenUsed/>
    <w:rsid w:val="00600DC9"/>
    <w:rPr>
      <w:color w:val="0000FF" w:themeColor="hyperlink"/>
      <w:u w:val="single"/>
    </w:rPr>
  </w:style>
  <w:style w:type="character" w:customStyle="1" w:styleId="CDCaptionChar">
    <w:name w:val="CD Caption Char"/>
    <w:basedOn w:val="DefaultParagraphFont"/>
    <w:link w:val="CDCaption"/>
    <w:rsid w:val="00600DC9"/>
    <w:rPr>
      <w:rFonts w:ascii="Arial" w:hAnsi="Arial" w:cs="Arial"/>
      <w:i/>
      <w:color w:val="000000" w:themeColor="text1"/>
      <w:sz w:val="20"/>
    </w:rPr>
  </w:style>
  <w:style w:type="paragraph" w:customStyle="1" w:styleId="CDBodyTextNumberedList">
    <w:name w:val="CD Body Text Numbered List"/>
    <w:basedOn w:val="CDBodyTextBulletedList"/>
    <w:link w:val="CDBodyTextNumberedListChar"/>
    <w:qFormat/>
    <w:rsid w:val="00600DC9"/>
    <w:pPr>
      <w:numPr>
        <w:numId w:val="18"/>
      </w:numPr>
    </w:pPr>
  </w:style>
  <w:style w:type="character" w:customStyle="1" w:styleId="CDBodyTextNumberedListChar">
    <w:name w:val="CD Body Text Numbered List Char"/>
    <w:basedOn w:val="CDBodyTextBulletedListChar"/>
    <w:link w:val="CDBodyTextNumberedList"/>
    <w:rsid w:val="00600DC9"/>
    <w:rPr>
      <w:rFonts w:ascii="Arial" w:eastAsia="Calibri" w:hAnsi="Arial" w:cs="Arial"/>
      <w:color w:val="000000" w:themeColor="tex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5E2F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600DC9"/>
    <w:pPr>
      <w:spacing w:before="360" w:after="0" w:line="276" w:lineRule="auto"/>
    </w:pPr>
    <w:rPr>
      <w:rFonts w:ascii="Arial" w:hAnsi="Arial" w:cs="Arial"/>
      <w:b/>
      <w:bCs/>
      <w:cap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0DC9"/>
    <w:pPr>
      <w:spacing w:after="0" w:line="276" w:lineRule="auto"/>
      <w:ind w:left="200"/>
    </w:pPr>
    <w:rPr>
      <w:rFonts w:ascii="Arial" w:hAnsi="Arial" w:cs="Arial"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51E6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A424AF"/>
    <w:pPr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5D9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rsid w:val="00600DC9"/>
    <w:pPr>
      <w:spacing w:before="240" w:after="0" w:line="276" w:lineRule="auto"/>
    </w:pPr>
    <w:rPr>
      <w:rFonts w:ascii="Arial" w:hAnsi="Arial" w:cs="Arial"/>
      <w:b/>
      <w:bCs/>
      <w:color w:val="000000" w:themeColor="text1"/>
      <w:sz w:val="20"/>
      <w:szCs w:val="20"/>
    </w:rPr>
  </w:style>
  <w:style w:type="paragraph" w:customStyle="1" w:styleId="CDTitle">
    <w:name w:val="CD Title"/>
    <w:basedOn w:val="CDBodyTextTable"/>
    <w:link w:val="CDTitleChar"/>
    <w:qFormat/>
    <w:rsid w:val="00567067"/>
    <w:rPr>
      <w:b/>
      <w:caps/>
      <w:color w:val="E36C0A" w:themeColor="accent6" w:themeShade="BF"/>
      <w:sz w:val="28"/>
    </w:rPr>
  </w:style>
  <w:style w:type="character" w:customStyle="1" w:styleId="CDBodyTextTableChar">
    <w:name w:val="CD Body Text Table Char"/>
    <w:basedOn w:val="DefaultParagraphFont"/>
    <w:link w:val="CDBodyTextTable"/>
    <w:rsid w:val="00380F7D"/>
    <w:rPr>
      <w:rFonts w:ascii="Arial" w:hAnsi="Arial" w:cs="Arial"/>
      <w:color w:val="000000" w:themeColor="text1"/>
      <w:sz w:val="20"/>
    </w:rPr>
  </w:style>
  <w:style w:type="character" w:customStyle="1" w:styleId="CDTitleChar">
    <w:name w:val="CD Title Char"/>
    <w:basedOn w:val="CDBodyTextTableChar"/>
    <w:link w:val="CDTitle"/>
    <w:rsid w:val="00567067"/>
    <w:rPr>
      <w:rFonts w:ascii="Arial" w:hAnsi="Arial" w:cs="Arial"/>
      <w:b/>
      <w:caps/>
      <w:color w:val="E36C0A" w:themeColor="accent6" w:themeShade="BF"/>
      <w:sz w:val="28"/>
      <w:szCs w:val="28"/>
    </w:rPr>
  </w:style>
  <w:style w:type="paragraph" w:customStyle="1" w:styleId="Default">
    <w:name w:val="Default"/>
    <w:rsid w:val="004040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06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00DC9"/>
    <w:pPr>
      <w:spacing w:after="0" w:line="276" w:lineRule="auto"/>
      <w:ind w:left="400"/>
    </w:pPr>
    <w:rPr>
      <w:rFonts w:ascii="Arial" w:hAnsi="Arial" w:cs="Arial"/>
      <w:color w:val="000000" w:themeColor="text1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0DC9"/>
    <w:pPr>
      <w:spacing w:after="0" w:line="276" w:lineRule="auto"/>
      <w:ind w:left="600"/>
    </w:pPr>
    <w:rPr>
      <w:rFonts w:ascii="Arial" w:hAnsi="Arial" w:cs="Arial"/>
      <w:color w:val="000000" w:themeColor="text1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0DC9"/>
    <w:pPr>
      <w:spacing w:after="0" w:line="276" w:lineRule="auto"/>
      <w:ind w:left="800"/>
    </w:pPr>
    <w:rPr>
      <w:rFonts w:ascii="Arial" w:hAnsi="Arial" w:cs="Arial"/>
      <w:color w:val="000000" w:themeColor="text1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0DC9"/>
    <w:pPr>
      <w:spacing w:after="0" w:line="276" w:lineRule="auto"/>
      <w:ind w:left="1000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D451C5"/>
    <w:rPr>
      <w:b/>
      <w:bCs/>
    </w:rPr>
  </w:style>
  <w:style w:type="table" w:customStyle="1" w:styleId="CDTableGrid">
    <w:name w:val="CD Table Grid"/>
    <w:basedOn w:val="TableNormal"/>
    <w:uiPriority w:val="99"/>
    <w:rsid w:val="00C92A29"/>
    <w:pPr>
      <w:spacing w:after="0" w:line="240" w:lineRule="auto"/>
    </w:pPr>
    <w:tblPr>
      <w:tblBorders>
        <w:insideH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paragraph" w:styleId="ListBullet">
    <w:name w:val="List Bullet"/>
    <w:basedOn w:val="Normal"/>
    <w:uiPriority w:val="99"/>
    <w:unhideWhenUsed/>
    <w:rsid w:val="00A73981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.korb\Downloads\temp\3100.05%20-%20Weekly%20Project%20Report%20-%20Word%20Ba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0F367D0969A4D9C83FAB367DB3D92" ma:contentTypeVersion="15" ma:contentTypeDescription="Create a new document." ma:contentTypeScope="" ma:versionID="ab921fcdf36f5f1ab19709a5e2204faf">
  <xsd:schema xmlns:xsd="http://www.w3.org/2001/XMLSchema" xmlns:xs="http://www.w3.org/2001/XMLSchema" xmlns:p="http://schemas.microsoft.com/office/2006/metadata/properties" xmlns:ns2="2718675d-6a1d-4f3d-b264-31502f14a88a" xmlns:ns3="82ea9ab9-2f29-4936-95b2-7266a444bd73" targetNamespace="http://schemas.microsoft.com/office/2006/metadata/properties" ma:root="true" ma:fieldsID="28b7569e9b2b3586e2fca78898b59101" ns2:_="" ns3:_="">
    <xsd:import namespace="2718675d-6a1d-4f3d-b264-31502f14a88a"/>
    <xsd:import namespace="82ea9ab9-2f29-4936-95b2-7266a444b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8675d-6a1d-4f3d-b264-31502f14a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f17397-baa4-40c7-84ce-fadca23fc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a9ab9-2f29-4936-95b2-7266a444bd7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5c42618-93f0-411f-9285-77ecd072fb5f}" ma:internalName="TaxCatchAll" ma:showField="CatchAllData" ma:web="82ea9ab9-2f29-4936-95b2-7266a444bd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ea9ab9-2f29-4936-95b2-7266a444bd73" xsi:nil="true"/>
    <lcf76f155ced4ddcb4097134ff3c332f xmlns="2718675d-6a1d-4f3d-b264-31502f14a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32C3D9-3EFC-4F9D-A0B2-3BE2201D8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8675d-6a1d-4f3d-b264-31502f14a88a"/>
    <ds:schemaRef ds:uri="82ea9ab9-2f29-4936-95b2-7266a444b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1D288-7358-4396-8F59-4F052FCAA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F0352-737B-4273-B461-7B68451FE8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A1850-42BF-48FA-ABB2-476150C44F5D}">
  <ds:schemaRefs>
    <ds:schemaRef ds:uri="http://schemas.microsoft.com/office/2006/metadata/properties"/>
    <ds:schemaRef ds:uri="http://schemas.microsoft.com/office/infopath/2007/PartnerControls"/>
    <ds:schemaRef ds:uri="82ea9ab9-2f29-4936-95b2-7266a444bd73"/>
    <ds:schemaRef ds:uri="2718675d-6a1d-4f3d-b264-31502f14a8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3100.05 - Weekly Project Report - Word Based.dotx</Template>
  <TotalTime>223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Greene</dc:creator>
  <cp:keywords/>
  <dc:description/>
  <cp:lastModifiedBy>Othniel Cressy</cp:lastModifiedBy>
  <cp:revision>24</cp:revision>
  <cp:lastPrinted>2024-10-08T03:08:00Z</cp:lastPrinted>
  <dcterms:created xsi:type="dcterms:W3CDTF">2024-10-09T21:41:00Z</dcterms:created>
  <dcterms:modified xsi:type="dcterms:W3CDTF">2024-11-28T22:18:00Z</dcterms:modified>
  <cp:contentStatus>Revision 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0x010100D72FCD444BF5BC4D9DD8D14B4EB95997</vt:lpwstr>
  </property>
  <property fmtid="{D5CDD505-2E9C-101B-9397-08002B2CF9AE}" pid="3" name="MediaServiceImageTags">
    <vt:lpwstr/>
  </property>
</Properties>
</file>